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D8D98" w14:textId="7666ECC4" w:rsidR="00D00487" w:rsidRPr="00AE27AD" w:rsidRDefault="00D00487" w:rsidP="00D00487">
      <w:pPr>
        <w:pStyle w:val="a0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8"/>
          <w:szCs w:val="28"/>
        </w:rPr>
      </w:pPr>
      <w:r w:rsidRPr="00AE27AD">
        <w:rPr>
          <w:rFonts w:ascii="Calibri" w:eastAsia="Calibri" w:hAnsi="Calibri" w:cs="Calibri"/>
          <w:color w:val="000000" w:themeColor="text1"/>
          <w:szCs w:val="36"/>
        </w:rPr>
        <w:t>CHANGNING</w:t>
      </w:r>
      <w:r w:rsidRPr="00AE27AD">
        <w:rPr>
          <w:rFonts w:ascii="Arial Hebrew Scholar" w:hAnsi="Arial Hebrew Scholar" w:cs="Arial Hebrew Scholar" w:hint="cs"/>
          <w:color w:val="000000" w:themeColor="text1"/>
          <w:szCs w:val="36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Cs w:val="36"/>
        </w:rPr>
        <w:t>XIE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   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 </w:t>
      </w:r>
      <w:r w:rsidR="00AE27AD" w:rsidRP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="00AE27AD">
        <w:rPr>
          <w:rFonts w:ascii="Arial Hebrew Scholar" w:hAnsi="Arial Hebrew Scholar" w:cs="Arial Hebrew Scholar"/>
          <w:color w:val="000000" w:themeColor="text1"/>
          <w:sz w:val="28"/>
          <w:szCs w:val="28"/>
        </w:rPr>
        <w:t xml:space="preserve"> 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Full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Stack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web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>/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software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8"/>
          <w:szCs w:val="28"/>
        </w:rPr>
        <w:t>developer</w:t>
      </w:r>
      <w:r w:rsidRPr="00AE27AD">
        <w:rPr>
          <w:rFonts w:ascii="Arial Hebrew Scholar" w:hAnsi="Arial Hebrew Scholar" w:cs="Arial Hebrew Scholar" w:hint="cs"/>
          <w:color w:val="000000" w:themeColor="text1"/>
          <w:sz w:val="28"/>
          <w:szCs w:val="28"/>
        </w:rPr>
        <w:t xml:space="preserve">          </w:t>
      </w:r>
    </w:p>
    <w:p w14:paraId="409DF9D3" w14:textId="03E1635D" w:rsidR="00AE27AD" w:rsidRDefault="00AE27AD" w:rsidP="00AE27AD">
      <w:pPr>
        <w:pStyle w:val="a"/>
        <w:ind w:firstLine="740"/>
        <w:rPr>
          <w:rFonts w:ascii="Arial" w:hAnsi="Arial" w:cs="Arial"/>
          <w:color w:val="000000" w:themeColor="text1"/>
        </w:rPr>
      </w:pPr>
      <w:r>
        <w:rPr>
          <w:rFonts w:ascii="Arial" w:eastAsia="Calibri" w:hAnsi="Arial" w:cs="Arial"/>
        </w:rPr>
        <w:t xml:space="preserve">                           </w:t>
      </w:r>
      <w:r w:rsidRPr="00AE27AD">
        <w:rPr>
          <w:rFonts w:ascii="Arial" w:eastAsia="Calibri" w:hAnsi="Arial" w:cs="Arial"/>
          <w:b/>
          <w:color w:val="000000" w:themeColor="text1"/>
        </w:rPr>
        <w:t>GitHub</w:t>
      </w:r>
      <w:r w:rsidRPr="00AE27AD">
        <w:rPr>
          <w:rFonts w:ascii="Arial" w:hAnsi="Arial" w:cs="Arial"/>
          <w:b/>
          <w:color w:val="000000" w:themeColor="text1"/>
        </w:rPr>
        <w:t xml:space="preserve">| </w:t>
      </w:r>
      <w:r w:rsidRPr="00AE27AD">
        <w:rPr>
          <w:rFonts w:ascii="Arial" w:eastAsia="Calibri" w:hAnsi="Arial" w:cs="Arial"/>
          <w:b/>
          <w:color w:val="000000" w:themeColor="text1"/>
        </w:rPr>
        <w:t>LinkedIn</w:t>
      </w:r>
      <w:r w:rsidRPr="00AE27AD">
        <w:rPr>
          <w:rFonts w:ascii="Arial" w:hAnsi="Arial" w:cs="Arial"/>
          <w:b/>
          <w:color w:val="000000" w:themeColor="text1"/>
        </w:rPr>
        <w:t xml:space="preserve"> | </w:t>
      </w:r>
      <w:r w:rsidRPr="00AE27AD">
        <w:rPr>
          <w:rFonts w:ascii="Arial" w:eastAsia="Calibri" w:hAnsi="Arial" w:cs="Arial"/>
          <w:b/>
          <w:color w:val="000000" w:themeColor="text1"/>
        </w:rPr>
        <w:t>Portfolio</w:t>
      </w:r>
      <w:r w:rsidRPr="00AE27AD">
        <w:rPr>
          <w:rFonts w:ascii="Arial" w:hAnsi="Arial" w:cs="Arial"/>
          <w:b/>
          <w:color w:val="000000" w:themeColor="text1"/>
        </w:rPr>
        <w:t xml:space="preserve"> </w:t>
      </w:r>
      <w:r w:rsidRPr="00AE27AD">
        <w:rPr>
          <w:rFonts w:ascii="Arial" w:hAnsi="Arial" w:cs="Arial"/>
          <w:color w:val="000000" w:themeColor="text1"/>
        </w:rPr>
        <w:t>|</w:t>
      </w:r>
      <w:r w:rsidRPr="00AE27AD">
        <w:rPr>
          <w:rFonts w:ascii="Arial" w:eastAsia="Calibri" w:hAnsi="Arial" w:cs="Arial"/>
          <w:color w:val="000000" w:themeColor="text1"/>
        </w:rPr>
        <w:t xml:space="preserve"> xiechangning</w:t>
      </w:r>
      <w:r w:rsidRPr="00AE27AD">
        <w:rPr>
          <w:rFonts w:ascii="Arial" w:hAnsi="Arial" w:cs="Arial"/>
          <w:color w:val="000000" w:themeColor="text1"/>
        </w:rPr>
        <w:t>20</w:t>
      </w:r>
      <w:r w:rsidRPr="00AE27AD">
        <w:rPr>
          <w:rFonts w:ascii="Arial" w:eastAsia="Calibri" w:hAnsi="Arial" w:cs="Arial"/>
          <w:color w:val="000000" w:themeColor="text1"/>
        </w:rPr>
        <w:t>@gmail</w:t>
      </w:r>
      <w:r w:rsidRPr="00AE27AD">
        <w:rPr>
          <w:rFonts w:ascii="Arial" w:hAnsi="Arial" w:cs="Arial"/>
          <w:color w:val="000000" w:themeColor="text1"/>
        </w:rPr>
        <w:t>.</w:t>
      </w:r>
      <w:r w:rsidRPr="00AE27AD">
        <w:rPr>
          <w:rFonts w:ascii="Arial" w:eastAsia="Calibri" w:hAnsi="Arial" w:cs="Arial"/>
          <w:color w:val="000000" w:themeColor="text1"/>
        </w:rPr>
        <w:t>com</w:t>
      </w:r>
    </w:p>
    <w:p w14:paraId="4328E6E7" w14:textId="7E7E2ED6" w:rsidR="0004114C" w:rsidRPr="00BB3DB6" w:rsidRDefault="00AE27AD" w:rsidP="00BB3DB6">
      <w:pPr>
        <w:pStyle w:val="a"/>
        <w:ind w:firstLine="7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bookmarkStart w:id="0" w:name="_GoBack"/>
      <w:r w:rsidR="001959B7" w:rsidRPr="00AE27AD">
        <w:rPr>
          <w:rFonts w:ascii="Arial" w:hAnsi="Arial" w:cs="Arial"/>
          <w:color w:val="000000" w:themeColor="text1"/>
        </w:rPr>
        <w:t xml:space="preserve">2362 </w:t>
      </w:r>
      <w:r w:rsidR="001959B7" w:rsidRPr="00AE27AD">
        <w:rPr>
          <w:rFonts w:ascii="Arial" w:eastAsia="Calibri" w:hAnsi="Arial" w:cs="Arial"/>
          <w:color w:val="000000" w:themeColor="text1"/>
        </w:rPr>
        <w:t>river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1959B7" w:rsidRPr="00AE27AD">
        <w:rPr>
          <w:rFonts w:ascii="Arial" w:eastAsia="Calibri" w:hAnsi="Arial" w:cs="Arial"/>
          <w:color w:val="000000" w:themeColor="text1"/>
        </w:rPr>
        <w:t>mist</w:t>
      </w:r>
      <w:r w:rsidR="001959B7" w:rsidRPr="00AE27AD">
        <w:rPr>
          <w:rFonts w:ascii="Arial" w:hAnsi="Arial" w:cs="Arial"/>
          <w:color w:val="000000" w:themeColor="text1"/>
        </w:rPr>
        <w:t xml:space="preserve"> </w:t>
      </w:r>
      <w:r w:rsidR="001959B7" w:rsidRPr="00AE27AD">
        <w:rPr>
          <w:rFonts w:ascii="Arial" w:eastAsia="Calibri" w:hAnsi="Arial" w:cs="Arial"/>
          <w:color w:val="000000" w:themeColor="text1"/>
        </w:rPr>
        <w:t>road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Ottawa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ON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color w:val="000000" w:themeColor="text1"/>
        </w:rPr>
        <w:t>Canada</w:t>
      </w:r>
      <w:r w:rsidR="00F22C8C" w:rsidRPr="00AE27AD">
        <w:rPr>
          <w:rFonts w:ascii="Arial" w:hAnsi="Arial" w:cs="Arial"/>
          <w:color w:val="000000" w:themeColor="text1"/>
        </w:rPr>
        <w:t xml:space="preserve">, 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K</w:t>
      </w:r>
      <w:r w:rsidRPr="00AE27AD">
        <w:rPr>
          <w:rFonts w:ascii="Arial" w:hAnsi="Arial" w:cs="Arial"/>
          <w:bCs/>
          <w:color w:val="000000" w:themeColor="text1"/>
        </w:rPr>
        <w:t>2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J</w:t>
      </w:r>
      <w:r w:rsidR="00F22C8C" w:rsidRPr="00AE27AD">
        <w:rPr>
          <w:rFonts w:ascii="Arial" w:hAnsi="Arial" w:cs="Arial"/>
          <w:bCs/>
          <w:color w:val="000000" w:themeColor="text1"/>
        </w:rPr>
        <w:t xml:space="preserve"> 0</w:t>
      </w:r>
      <w:r w:rsidR="00F22C8C" w:rsidRPr="00AE27AD">
        <w:rPr>
          <w:rFonts w:ascii="Arial" w:eastAsia="Calibri" w:hAnsi="Arial" w:cs="Arial"/>
          <w:bCs/>
          <w:color w:val="000000" w:themeColor="text1"/>
        </w:rPr>
        <w:t>T</w:t>
      </w:r>
      <w:r w:rsidR="00F22C8C" w:rsidRPr="00AE27AD">
        <w:rPr>
          <w:rFonts w:ascii="Arial" w:hAnsi="Arial" w:cs="Arial"/>
          <w:bCs/>
          <w:color w:val="000000" w:themeColor="text1"/>
        </w:rPr>
        <w:t>5</w:t>
      </w:r>
      <w:r w:rsidR="00067DF0" w:rsidRPr="00AE27AD">
        <w:rPr>
          <w:rFonts w:ascii="Arial" w:hAnsi="Arial" w:cs="Arial"/>
          <w:color w:val="000000" w:themeColor="text1"/>
        </w:rPr>
        <w:t xml:space="preserve"> </w:t>
      </w:r>
      <w:bookmarkEnd w:id="0"/>
      <w:r w:rsidR="00D00487" w:rsidRPr="00AE27AD">
        <w:rPr>
          <w:rFonts w:ascii="Arial" w:hAnsi="Arial" w:cs="Arial"/>
          <w:color w:val="000000" w:themeColor="text1"/>
        </w:rPr>
        <w:t xml:space="preserve">| </w:t>
      </w:r>
      <w:r>
        <w:rPr>
          <w:rFonts w:ascii="Arial" w:hAnsi="Arial" w:cs="Arial"/>
          <w:color w:val="000000" w:themeColor="text1"/>
        </w:rPr>
        <w:t>(</w:t>
      </w:r>
      <w:r w:rsidRPr="00AE27AD">
        <w:rPr>
          <w:rFonts w:ascii="Arial" w:hAnsi="Arial" w:cs="Arial"/>
          <w:color w:val="000000" w:themeColor="text1"/>
        </w:rPr>
        <w:t>01186)13508327107</w:t>
      </w:r>
      <w:r w:rsidR="00D00487" w:rsidRPr="00AE27AD">
        <w:rPr>
          <w:rFonts w:ascii="Arial" w:hAnsi="Arial" w:cs="Arial"/>
          <w:color w:val="000000" w:themeColor="text1"/>
        </w:rPr>
        <w:t xml:space="preserve">|  </w:t>
      </w:r>
      <w:r>
        <w:rPr>
          <w:rFonts w:ascii="Arial" w:eastAsia="Calibri" w:hAnsi="Arial" w:cs="Arial"/>
        </w:rPr>
        <w:t xml:space="preserve">     </w:t>
      </w:r>
    </w:p>
    <w:p w14:paraId="3B67574A" w14:textId="1D5F30F3" w:rsidR="00CA1498" w:rsidRPr="00AE27AD" w:rsidRDefault="0068182D" w:rsidP="004E461E">
      <w:pPr>
        <w:pStyle w:val="a"/>
        <w:pBdr>
          <w:bottom w:val="single" w:sz="4" w:space="2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Skills</w:t>
      </w:r>
      <w:r w:rsidR="00DB77C8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</w:p>
    <w:p w14:paraId="602B3ACC" w14:textId="387EF7AB" w:rsidR="000320AF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Front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HTML</w:t>
      </w:r>
      <w:r w:rsidR="00386D81" w:rsidRPr="00386D81">
        <w:rPr>
          <w:rFonts w:ascii="Arial" w:hAnsi="Arial" w:cs="Arial"/>
          <w:color w:val="000000"/>
          <w:sz w:val="20"/>
          <w:szCs w:val="20"/>
        </w:rPr>
        <w:t>5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CSS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JavaScript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ES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6,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JQuery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Ajax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JSON</w:t>
      </w:r>
    </w:p>
    <w:p w14:paraId="2CFB8FBD" w14:textId="3040F99E" w:rsidR="00F17D86" w:rsidRPr="00386D81" w:rsidRDefault="00F17D86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Back</w:t>
      </w:r>
      <w:r w:rsidRPr="00386D81">
        <w:rPr>
          <w:rFonts w:ascii="Arial" w:hAnsi="Arial" w:cs="Arial"/>
          <w:b/>
          <w:color w:val="000000"/>
          <w:sz w:val="20"/>
          <w:szCs w:val="20"/>
        </w:rPr>
        <w:t>-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End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Java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Node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.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MySQL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MongoDB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SQLServer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Redis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Maven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Gradle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JUnit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Swagger</w:t>
      </w:r>
      <w:r w:rsidR="008C578D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8C578D" w:rsidRPr="00386D81">
        <w:rPr>
          <w:rFonts w:ascii="Arial" w:eastAsia="Calibri" w:hAnsi="Arial" w:cs="Arial"/>
          <w:color w:val="000000"/>
          <w:sz w:val="20"/>
          <w:szCs w:val="20"/>
        </w:rPr>
        <w:t>Postman</w:t>
      </w:r>
    </w:p>
    <w:p w14:paraId="04B77BB2" w14:textId="2D0AE1C1" w:rsidR="00F17D86" w:rsidRPr="00386D81" w:rsidRDefault="00B93FE1" w:rsidP="0068182D">
      <w:pPr>
        <w:pStyle w:val="a"/>
        <w:rPr>
          <w:rFonts w:ascii="Arial" w:hAnsi="Arial" w:cs="Arial"/>
          <w:b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Frameworks</w:t>
      </w:r>
      <w:r w:rsidR="00F17D86"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Vue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.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js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Express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>,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React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Redux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,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75DB7" w:rsidRPr="00386D81">
        <w:rPr>
          <w:rFonts w:ascii="Arial" w:eastAsia="Calibri" w:hAnsi="Arial" w:cs="Arial"/>
          <w:color w:val="000000"/>
          <w:sz w:val="20"/>
          <w:szCs w:val="20"/>
        </w:rPr>
        <w:t>Bootstrap</w:t>
      </w:r>
      <w:r w:rsidR="00075DB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Spring&amp;Spring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Boot&amp;</w:t>
      </w:r>
      <w:r w:rsidR="00F17D86" w:rsidRPr="00386D81">
        <w:rPr>
          <w:rFonts w:ascii="Arial" w:eastAsia="Calibri" w:hAnsi="Arial" w:cs="Arial"/>
          <w:color w:val="000000"/>
          <w:sz w:val="20"/>
          <w:szCs w:val="20"/>
        </w:rPr>
        <w:t>Spring</w:t>
      </w:r>
      <w:r w:rsidR="00F17D86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F17D86" w:rsidRPr="00386D81">
        <w:rPr>
          <w:rFonts w:ascii="Arial" w:eastAsia="Calibri" w:hAnsi="Arial" w:cs="Arial"/>
          <w:color w:val="000000"/>
          <w:sz w:val="20"/>
          <w:szCs w:val="20"/>
        </w:rPr>
        <w:t>Security</w:t>
      </w:r>
    </w:p>
    <w:p w14:paraId="67E592FF" w14:textId="7C25938D" w:rsidR="0068182D" w:rsidRPr="00386D81" w:rsidRDefault="00F17D86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DevOps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and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CI</w:t>
      </w:r>
      <w:r w:rsidRPr="00386D81">
        <w:rPr>
          <w:rFonts w:ascii="Arial" w:hAnsi="Arial" w:cs="Arial"/>
          <w:b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CD</w:t>
      </w:r>
      <w:r w:rsidRPr="00386D81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Jenkins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Docker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F22C8C" w:rsidRPr="00386D81">
        <w:rPr>
          <w:rFonts w:ascii="Arial" w:eastAsia="Calibri" w:hAnsi="Arial" w:cs="Arial"/>
          <w:color w:val="000000"/>
          <w:sz w:val="20"/>
          <w:szCs w:val="20"/>
        </w:rPr>
        <w:t>K</w:t>
      </w:r>
      <w:r w:rsidR="00B259B2" w:rsidRPr="00386D81">
        <w:rPr>
          <w:rFonts w:ascii="Arial" w:eastAsia="Calibri" w:hAnsi="Arial" w:cs="Arial"/>
          <w:color w:val="000000"/>
          <w:sz w:val="20"/>
          <w:szCs w:val="20"/>
        </w:rPr>
        <w:t>ubernetes</w:t>
      </w:r>
      <w:r w:rsidR="00B259B2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Ansible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>,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AWS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 (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EC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 xml:space="preserve">2,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RDS</w:t>
      </w:r>
      <w:r w:rsidR="00A87567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3E0A59" w:rsidRPr="00386D81">
        <w:rPr>
          <w:rFonts w:ascii="Arial" w:eastAsia="Calibri" w:hAnsi="Arial" w:cs="Arial"/>
          <w:color w:val="000000"/>
          <w:sz w:val="20"/>
          <w:szCs w:val="20"/>
        </w:rPr>
        <w:t>SES</w:t>
      </w:r>
      <w:r w:rsidR="003E0A59" w:rsidRPr="00386D81">
        <w:rPr>
          <w:rFonts w:ascii="Arial" w:hAnsi="Arial" w:cs="Arial"/>
          <w:color w:val="000000"/>
          <w:sz w:val="20"/>
          <w:szCs w:val="20"/>
        </w:rPr>
        <w:t>)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GitHub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>/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GitLab</w:t>
      </w:r>
      <w:r w:rsidR="005E133F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5E133F" w:rsidRPr="00386D81">
        <w:rPr>
          <w:rFonts w:ascii="Arial" w:eastAsia="Calibri" w:hAnsi="Arial" w:cs="Arial"/>
          <w:color w:val="000000"/>
          <w:sz w:val="20"/>
          <w:szCs w:val="20"/>
        </w:rPr>
        <w:t>Linux</w:t>
      </w:r>
    </w:p>
    <w:p w14:paraId="6D0A909C" w14:textId="132EF1C1" w:rsidR="004E0E24" w:rsidRPr="00386D81" w:rsidRDefault="005E133F" w:rsidP="0068182D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386D81">
        <w:rPr>
          <w:rFonts w:ascii="Arial" w:eastAsia="Calibri" w:hAnsi="Arial" w:cs="Arial"/>
          <w:b/>
          <w:color w:val="000000"/>
          <w:sz w:val="20"/>
          <w:szCs w:val="20"/>
        </w:rPr>
        <w:t>Philosophies</w:t>
      </w:r>
      <w:r w:rsidR="00C87496" w:rsidRPr="00386D81">
        <w:rPr>
          <w:rFonts w:ascii="Arial" w:hAnsi="Arial" w:cs="Arial"/>
          <w:b/>
          <w:color w:val="000000"/>
          <w:sz w:val="20"/>
          <w:szCs w:val="20"/>
        </w:rPr>
        <w:t xml:space="preserve">: 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Restful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MVC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OOP</w:t>
      </w:r>
      <w:r w:rsidR="00C87496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C87496" w:rsidRPr="00386D81">
        <w:rPr>
          <w:rFonts w:ascii="Arial" w:eastAsia="Calibri" w:hAnsi="Arial" w:cs="Arial"/>
          <w:color w:val="000000"/>
          <w:sz w:val="20"/>
          <w:szCs w:val="20"/>
        </w:rPr>
        <w:t>SaaS</w:t>
      </w:r>
      <w:r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Agile</w:t>
      </w:r>
      <w:r w:rsidRPr="00386D81">
        <w:rPr>
          <w:rFonts w:ascii="Arial" w:hAnsi="Arial" w:cs="Arial"/>
          <w:color w:val="000000"/>
          <w:sz w:val="20"/>
          <w:szCs w:val="20"/>
        </w:rPr>
        <w:t>/</w:t>
      </w:r>
      <w:r w:rsidRPr="00386D81">
        <w:rPr>
          <w:rFonts w:ascii="Arial" w:eastAsia="Calibri" w:hAnsi="Arial" w:cs="Arial"/>
          <w:color w:val="000000"/>
          <w:sz w:val="20"/>
          <w:szCs w:val="20"/>
        </w:rPr>
        <w:t>Scrum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,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Data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 xml:space="preserve"> 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Structure</w:t>
      </w:r>
      <w:r w:rsidR="0004114C" w:rsidRPr="00386D81">
        <w:rPr>
          <w:rFonts w:ascii="Arial" w:hAnsi="Arial" w:cs="Arial"/>
          <w:color w:val="000000"/>
          <w:sz w:val="20"/>
          <w:szCs w:val="20"/>
        </w:rPr>
        <w:t>/</w:t>
      </w:r>
      <w:r w:rsidR="0004114C" w:rsidRPr="00386D81">
        <w:rPr>
          <w:rFonts w:ascii="Arial" w:eastAsia="Calibri" w:hAnsi="Arial" w:cs="Arial"/>
          <w:color w:val="000000"/>
          <w:sz w:val="20"/>
          <w:szCs w:val="20"/>
        </w:rPr>
        <w:t>Algorithm</w:t>
      </w:r>
    </w:p>
    <w:p w14:paraId="74F9EF1D" w14:textId="77777777" w:rsidR="004E0E24" w:rsidRPr="00AE27AD" w:rsidRDefault="004E0E24" w:rsidP="0068182D">
      <w:pPr>
        <w:pStyle w:val="a"/>
        <w:rPr>
          <w:rFonts w:ascii="Arial Hebrew Scholar" w:hAnsi="Arial Hebrew Scholar" w:cs="Arial Hebrew Scholar"/>
          <w:b/>
          <w:color w:val="000000"/>
        </w:rPr>
      </w:pPr>
    </w:p>
    <w:p w14:paraId="21F830F0" w14:textId="77777777" w:rsidR="00EC2C9C" w:rsidRPr="00AE27AD" w:rsidRDefault="00EC2C9C" w:rsidP="00EC2C9C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Work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Experience</w:t>
      </w:r>
    </w:p>
    <w:p w14:paraId="5B083849" w14:textId="7CE67C3B" w:rsidR="0002065A" w:rsidRPr="00AE27AD" w:rsidRDefault="00075DB7" w:rsidP="0027453F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/>
        </w:rPr>
        <w:t>Web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Application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Developer</w:t>
      </w:r>
      <w:r w:rsidR="00A34FE3" w:rsidRPr="00AE27AD">
        <w:rPr>
          <w:rFonts w:ascii="Arial Hebrew Scholar" w:hAnsi="Arial Hebrew Scholar" w:cs="Arial Hebrew Scholar" w:hint="cs"/>
          <w:b/>
          <w:color w:val="000000"/>
        </w:rPr>
        <w:t xml:space="preserve">                                   </w:t>
      </w:r>
      <w:r w:rsidR="00AE27AD">
        <w:rPr>
          <w:rFonts w:ascii="Arial Hebrew Scholar" w:hAnsi="Arial Hebrew Scholar" w:cs="Arial Hebrew Scholar" w:hint="cs"/>
          <w:b/>
          <w:color w:val="000000"/>
        </w:rPr>
        <w:t xml:space="preserve">                            </w:t>
      </w:r>
      <w:r w:rsidR="00AE27AD">
        <w:rPr>
          <w:rFonts w:ascii="Arial Hebrew Scholar" w:hAnsi="Arial Hebrew Scholar" w:cs="Arial Hebrew Scholar"/>
          <w:b/>
          <w:color w:val="000000"/>
        </w:rPr>
        <w:t xml:space="preserve">              </w:t>
      </w:r>
      <w:r w:rsidR="00AE3D1D" w:rsidRPr="00AE27AD">
        <w:rPr>
          <w:rFonts w:ascii="Arial Hebrew Scholar" w:hAnsi="Arial Hebrew Scholar" w:cs="Arial Hebrew Scholar" w:hint="cs"/>
          <w:b/>
          <w:color w:val="000000"/>
          <w:sz w:val="20"/>
          <w:szCs w:val="20"/>
        </w:rPr>
        <w:t xml:space="preserve"> </w:t>
      </w:r>
      <w:r w:rsidR="00AE27AD" w:rsidRPr="00AE27AD">
        <w:rPr>
          <w:rFonts w:ascii="Arial" w:eastAsia="Calibri" w:hAnsi="Arial" w:cs="Arial"/>
          <w:b/>
          <w:color w:val="000000" w:themeColor="text1"/>
          <w:sz w:val="20"/>
          <w:szCs w:val="20"/>
        </w:rPr>
        <w:t>August</w:t>
      </w:r>
      <w:r w:rsidR="00AE27A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E27AD">
        <w:rPr>
          <w:rFonts w:ascii="Arial" w:hAnsi="Arial" w:cs="Arial"/>
          <w:b/>
          <w:color w:val="000000" w:themeColor="text1"/>
          <w:sz w:val="20"/>
          <w:szCs w:val="20"/>
        </w:rPr>
        <w:t>2020</w:t>
      </w:r>
      <w:r w:rsidR="00CC7A33" w:rsidRPr="00AE27A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27AD" w:rsidRPr="00AE27AD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="00AE27AD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AE3D1D" w:rsidRPr="00AE27AD">
        <w:rPr>
          <w:rFonts w:ascii="Arial" w:eastAsia="Calibri" w:hAnsi="Arial" w:cs="Arial"/>
          <w:b/>
          <w:color w:val="000000" w:themeColor="text1"/>
          <w:sz w:val="20"/>
          <w:szCs w:val="20"/>
        </w:rPr>
        <w:t>November</w:t>
      </w:r>
      <w:r w:rsidR="00AE3D1D" w:rsidRPr="00AE27AD">
        <w:rPr>
          <w:rFonts w:ascii="Arial" w:hAnsi="Arial" w:cs="Arial"/>
          <w:b/>
          <w:color w:val="000000" w:themeColor="text1"/>
          <w:sz w:val="20"/>
          <w:szCs w:val="20"/>
        </w:rPr>
        <w:t xml:space="preserve"> 2020</w:t>
      </w:r>
      <w:r w:rsidR="0027453F" w:rsidRPr="00AE27A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E27AD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  <w:r w:rsidR="0027453F" w:rsidRPr="00AE27AD">
        <w:rPr>
          <w:rFonts w:ascii="Calibri" w:eastAsia="Calibri" w:hAnsi="Calibri" w:cs="Calibri"/>
          <w:b/>
          <w:color w:val="000000"/>
        </w:rPr>
        <w:t>JDZT</w:t>
      </w:r>
      <w:r w:rsidR="0027453F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F22C8C" w:rsidRPr="00AE27AD">
        <w:rPr>
          <w:rFonts w:ascii="Calibri" w:eastAsia="Calibri" w:hAnsi="Calibri" w:cs="Calibri"/>
          <w:b/>
          <w:color w:val="000000"/>
        </w:rPr>
        <w:t>Co</w:t>
      </w:r>
      <w:r w:rsidR="00F22C8C" w:rsidRPr="00AE27AD">
        <w:rPr>
          <w:rFonts w:ascii="Arial Hebrew Scholar" w:hAnsi="Arial Hebrew Scholar" w:cs="Arial Hebrew Scholar" w:hint="cs"/>
          <w:b/>
          <w:color w:val="000000"/>
        </w:rPr>
        <w:t xml:space="preserve">., </w:t>
      </w:r>
      <w:r w:rsidR="00F22C8C" w:rsidRPr="00AE27AD">
        <w:rPr>
          <w:rFonts w:ascii="Calibri" w:eastAsia="Calibri" w:hAnsi="Calibri" w:cs="Calibri"/>
          <w:b/>
          <w:color w:val="000000"/>
        </w:rPr>
        <w:t>Ltd</w:t>
      </w:r>
      <w:r w:rsidR="0027453F" w:rsidRPr="00AE27AD">
        <w:rPr>
          <w:rFonts w:ascii="Arial Hebrew Scholar" w:hAnsi="Arial Hebrew Scholar" w:cs="Arial Hebrew Scholar" w:hint="cs"/>
          <w:b/>
          <w:color w:val="000000"/>
        </w:rPr>
        <w:t xml:space="preserve"> - </w:t>
      </w:r>
      <w:r w:rsidR="0027453F" w:rsidRPr="00AE27AD">
        <w:rPr>
          <w:rFonts w:ascii="Calibri" w:eastAsia="Calibri" w:hAnsi="Calibri" w:cs="Calibri"/>
          <w:b/>
          <w:color w:val="000000"/>
        </w:rPr>
        <w:t>Chengdu</w:t>
      </w:r>
      <w:r w:rsidR="0027453F"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="0027453F" w:rsidRPr="00AE27AD">
        <w:rPr>
          <w:rFonts w:ascii="Calibri" w:eastAsia="Calibri" w:hAnsi="Calibri" w:cs="Calibri"/>
          <w:b/>
          <w:color w:val="000000"/>
        </w:rPr>
        <w:t>Sichuan</w:t>
      </w:r>
      <w:r w:rsidR="0027453F"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="0027453F" w:rsidRPr="00AE27AD">
        <w:rPr>
          <w:rFonts w:ascii="Calibri" w:eastAsia="Calibri" w:hAnsi="Calibri" w:cs="Calibri"/>
          <w:b/>
          <w:color w:val="000000"/>
        </w:rPr>
        <w:t>China</w:t>
      </w:r>
    </w:p>
    <w:p w14:paraId="35DB69D9" w14:textId="249BFDB8" w:rsidR="00CC7A33" w:rsidRPr="00AE27AD" w:rsidRDefault="00726C14" w:rsidP="00EC2C9C">
      <w:pPr>
        <w:pStyle w:val="a"/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Work</w:t>
      </w:r>
      <w:r w:rsidR="00AE3D1D" w:rsidRPr="00AE27AD">
        <w:rPr>
          <w:rFonts w:ascii="Calibri" w:eastAsia="Calibri" w:hAnsi="Calibri" w:cs="Calibri"/>
          <w:b/>
          <w:color w:val="000000"/>
        </w:rPr>
        <w:t>ed</w:t>
      </w:r>
      <w:r w:rsidR="007214B9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7214B9" w:rsidRPr="00AE27AD">
        <w:rPr>
          <w:rFonts w:ascii="Calibri" w:eastAsia="Calibri" w:hAnsi="Calibri" w:cs="Calibri"/>
          <w:b/>
          <w:color w:val="000000"/>
        </w:rPr>
        <w:t>with</w:t>
      </w:r>
      <w:r w:rsidR="007214B9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7214B9" w:rsidRPr="00AE27AD">
        <w:rPr>
          <w:rFonts w:ascii="Calibri" w:eastAsia="Calibri" w:hAnsi="Calibri" w:cs="Calibri"/>
          <w:b/>
          <w:color w:val="000000"/>
        </w:rPr>
        <w:t>an</w:t>
      </w:r>
      <w:r w:rsidR="007214B9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7214B9" w:rsidRPr="00AE27AD">
        <w:rPr>
          <w:rFonts w:ascii="Calibri" w:eastAsia="Calibri" w:hAnsi="Calibri" w:cs="Calibri"/>
          <w:b/>
          <w:color w:val="000000"/>
        </w:rPr>
        <w:t>Agile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team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to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develop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a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cloud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>-</w:t>
      </w:r>
      <w:r w:rsidR="00AE3D1D" w:rsidRPr="00AE27AD">
        <w:rPr>
          <w:rFonts w:ascii="Calibri" w:eastAsia="Calibri" w:hAnsi="Calibri" w:cs="Calibri"/>
          <w:b/>
          <w:color w:val="000000"/>
        </w:rPr>
        <w:t>based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big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data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platform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using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Spring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Boot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and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EC2C9C" w:rsidRPr="00AE27AD">
        <w:rPr>
          <w:rFonts w:ascii="Calibri" w:eastAsia="Calibri" w:hAnsi="Calibri" w:cs="Calibri"/>
          <w:b/>
          <w:color w:val="000000"/>
        </w:rPr>
        <w:t>Vue</w:t>
      </w:r>
      <w:r w:rsidR="00EC2C9C"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="00EC2C9C" w:rsidRPr="00AE27AD">
        <w:rPr>
          <w:rFonts w:ascii="Calibri" w:eastAsia="Calibri" w:hAnsi="Calibri" w:cs="Calibri"/>
          <w:b/>
          <w:color w:val="000000"/>
        </w:rPr>
        <w:t>js</w:t>
      </w:r>
    </w:p>
    <w:p w14:paraId="7F0C61BE" w14:textId="3B346D21" w:rsidR="00C619DA" w:rsidRPr="00AE27AD" w:rsidRDefault="00A142E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RESTful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CRUD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purposes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for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geotechnical</w:t>
      </w:r>
      <w:r w:rsidR="00BB0FA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BB0FA6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underground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171F7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project</w:t>
      </w:r>
      <w:r w:rsidR="004B2A90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4B2A90" w:rsidRPr="00AE27AD">
        <w:rPr>
          <w:rFonts w:ascii="Calibri" w:eastAsia="Calibri" w:hAnsi="Calibri" w:cs="Calibri"/>
          <w:color w:val="000000"/>
          <w:sz w:val="21"/>
          <w:szCs w:val="21"/>
        </w:rPr>
        <w:t>information</w:t>
      </w:r>
      <w:r w:rsidR="006171F7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based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on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3-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tier</w:t>
      </w:r>
      <w:r w:rsidR="006B0B8E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B0B8E" w:rsidRPr="00AE27AD">
        <w:rPr>
          <w:rFonts w:ascii="Calibri" w:eastAsia="Calibri" w:hAnsi="Calibri" w:cs="Calibri"/>
          <w:color w:val="000000"/>
          <w:sz w:val="21"/>
          <w:szCs w:val="21"/>
        </w:rPr>
        <w:t>architecture</w:t>
      </w:r>
    </w:p>
    <w:p w14:paraId="301C5F22" w14:textId="160C598E" w:rsidR="002413C2" w:rsidRPr="00AE27AD" w:rsidRDefault="00AD3567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Developed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backend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achieve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CAD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DWG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file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preview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using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QCAD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664BB4" w:rsidRPr="00AE27AD">
        <w:rPr>
          <w:rFonts w:ascii="Calibri" w:eastAsia="Calibri" w:hAnsi="Calibri" w:cs="Calibri"/>
          <w:color w:val="000000"/>
          <w:sz w:val="21"/>
          <w:szCs w:val="21"/>
        </w:rPr>
        <w:t>open</w:t>
      </w:r>
      <w:r w:rsidR="00664BB4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source</w:t>
      </w:r>
      <w:r w:rsidR="002413C2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2413C2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0A0CA4D4" w14:textId="19AEB0D0" w:rsidR="00B15B3A" w:rsidRPr="00AE27AD" w:rsidRDefault="00B15B3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De</w:t>
      </w:r>
      <w:r w:rsidR="001F3C2F">
        <w:rPr>
          <w:rFonts w:ascii="Calibri" w:eastAsia="Calibri" w:hAnsi="Calibri" w:cs="Calibri"/>
          <w:color w:val="000000"/>
          <w:sz w:val="21"/>
          <w:szCs w:val="21"/>
        </w:rPr>
        <w:t>veloped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specific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Java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objects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import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engineering</w:t>
      </w:r>
      <w:r w:rsidR="0078430C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exploration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data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from</w:t>
      </w:r>
      <w:r w:rsidR="005276E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5276EA" w:rsidRPr="00AE27AD">
        <w:rPr>
          <w:rFonts w:ascii="Calibri" w:eastAsia="Calibri" w:hAnsi="Calibri" w:cs="Calibri"/>
          <w:color w:val="000000"/>
          <w:sz w:val="21"/>
          <w:szCs w:val="21"/>
        </w:rPr>
        <w:t>a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third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party</w:t>
      </w:r>
      <w:r w:rsidR="003A6F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3A6F46" w:rsidRPr="00AE27AD">
        <w:rPr>
          <w:rFonts w:ascii="Calibri" w:eastAsia="Calibri" w:hAnsi="Calibri" w:cs="Calibri"/>
          <w:color w:val="000000"/>
          <w:sz w:val="21"/>
          <w:szCs w:val="21"/>
        </w:rPr>
        <w:t>API</w:t>
      </w:r>
    </w:p>
    <w:p w14:paraId="3EC9895E" w14:textId="12273F41" w:rsidR="00E840AC" w:rsidRPr="00AE27AD" w:rsidRDefault="00E840AC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Work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with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front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>-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developers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software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test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engineers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fix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bugs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documented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the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process</w:t>
      </w:r>
      <w:r w:rsidR="0002065A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02065A" w:rsidRPr="00AE27AD">
        <w:rPr>
          <w:rFonts w:ascii="Calibri" w:eastAsia="Calibri" w:hAnsi="Calibri" w:cs="Calibri"/>
          <w:color w:val="000000"/>
          <w:sz w:val="21"/>
          <w:szCs w:val="21"/>
        </w:rPr>
        <w:t>flow</w:t>
      </w:r>
    </w:p>
    <w:p w14:paraId="3B2CF897" w14:textId="49A2FB0C" w:rsidR="001E238D" w:rsidRPr="00AE27AD" w:rsidRDefault="001E238D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>nducted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we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b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service</w:t>
      </w:r>
      <w:r w:rsidR="00CD4246"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design</w:t>
      </w:r>
      <w:r w:rsidR="00BB3DB6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="00CD4246" w:rsidRPr="00AE27AD">
        <w:rPr>
          <w:rFonts w:ascii="Calibri" w:eastAsia="Calibri" w:hAnsi="Calibri" w:cs="Calibri"/>
          <w:color w:val="000000"/>
          <w:sz w:val="21"/>
          <w:szCs w:val="21"/>
        </w:rPr>
        <w:t>deployment</w:t>
      </w:r>
      <w:r w:rsidR="00BB3DB6">
        <w:rPr>
          <w:rFonts w:ascii="Calibri" w:eastAsia="Calibri" w:hAnsi="Calibri" w:cs="Calibri"/>
          <w:color w:val="000000"/>
          <w:sz w:val="21"/>
          <w:szCs w:val="21"/>
        </w:rPr>
        <w:t xml:space="preserve"> and documentation</w:t>
      </w:r>
    </w:p>
    <w:p w14:paraId="261039E4" w14:textId="06B25F1B" w:rsidR="00CC7A33" w:rsidRPr="00AE27AD" w:rsidRDefault="00CC7A33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color w:val="000000"/>
          <w:sz w:val="21"/>
          <w:szCs w:val="21"/>
        </w:rPr>
      </w:pPr>
      <w:r w:rsidRPr="00AE27AD">
        <w:rPr>
          <w:rFonts w:ascii="Calibri" w:eastAsia="Calibri" w:hAnsi="Calibri" w:cs="Calibri"/>
          <w:color w:val="000000"/>
          <w:sz w:val="21"/>
          <w:szCs w:val="21"/>
        </w:rPr>
        <w:t>Conduct</w:t>
      </w:r>
      <w:r w:rsidR="0078430C" w:rsidRPr="00AE27AD">
        <w:rPr>
          <w:rFonts w:ascii="Calibri" w:eastAsia="Calibri" w:hAnsi="Calibri" w:cs="Calibri"/>
          <w:color w:val="000000"/>
          <w:sz w:val="21"/>
          <w:szCs w:val="21"/>
        </w:rPr>
        <w:t>ed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research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into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new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technologies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including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tools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components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,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and</w:t>
      </w:r>
      <w:r w:rsidRPr="00AE27AD">
        <w:rPr>
          <w:rFonts w:ascii="Arial Hebrew Scholar" w:hAnsi="Arial Hebrew Scholar" w:cs="Arial Hebrew Scholar" w:hint="cs"/>
          <w:color w:val="000000"/>
          <w:sz w:val="21"/>
          <w:szCs w:val="21"/>
        </w:rPr>
        <w:t xml:space="preserve"> </w:t>
      </w:r>
      <w:r w:rsidRPr="00AE27AD">
        <w:rPr>
          <w:rFonts w:ascii="Calibri" w:eastAsia="Calibri" w:hAnsi="Calibri" w:cs="Calibri"/>
          <w:color w:val="000000"/>
          <w:sz w:val="21"/>
          <w:szCs w:val="21"/>
        </w:rPr>
        <w:t>frameworks</w:t>
      </w:r>
    </w:p>
    <w:p w14:paraId="44A1BC58" w14:textId="0F613D56" w:rsidR="0002065A" w:rsidRPr="00AE27AD" w:rsidRDefault="0002065A" w:rsidP="00CC7A33">
      <w:pPr>
        <w:pStyle w:val="a"/>
        <w:numPr>
          <w:ilvl w:val="0"/>
          <w:numId w:val="11"/>
        </w:numPr>
        <w:rPr>
          <w:rFonts w:ascii="Arial Hebrew Scholar" w:hAnsi="Arial Hebrew Scholar" w:cs="Arial Hebrew Scholar"/>
          <w:b/>
          <w:color w:val="000000"/>
        </w:rPr>
      </w:pPr>
      <w:r w:rsidRPr="00AE27AD">
        <w:rPr>
          <w:rFonts w:ascii="Calibri" w:eastAsia="Calibri" w:hAnsi="Calibri" w:cs="Calibri"/>
          <w:b/>
          <w:color w:val="000000"/>
        </w:rPr>
        <w:t>Toolkit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: </w:t>
      </w:r>
      <w:r w:rsidRPr="00AE27AD">
        <w:rPr>
          <w:rFonts w:ascii="Calibri" w:eastAsia="Calibri" w:hAnsi="Calibri" w:cs="Calibri"/>
          <w:b/>
          <w:color w:val="000000"/>
        </w:rPr>
        <w:t>Java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8,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boot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Spring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Security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Vue</w:t>
      </w:r>
      <w:r w:rsidRPr="00AE27AD">
        <w:rPr>
          <w:rFonts w:ascii="Arial Hebrew Scholar" w:hAnsi="Arial Hebrew Scholar" w:cs="Arial Hebrew Scholar" w:hint="cs"/>
          <w:b/>
          <w:color w:val="000000"/>
        </w:rPr>
        <w:t>.</w:t>
      </w:r>
      <w:r w:rsidRPr="00AE27AD">
        <w:rPr>
          <w:rFonts w:ascii="Calibri" w:eastAsia="Calibri" w:hAnsi="Calibri" w:cs="Calibri"/>
          <w:b/>
          <w:color w:val="000000"/>
        </w:rPr>
        <w:t>js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MySQL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Redis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Tomcat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Swagger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GitLab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Jenkins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IntelliJ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Idea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, </w:t>
      </w:r>
      <w:r w:rsidRPr="00AE27AD">
        <w:rPr>
          <w:rFonts w:ascii="Calibri" w:eastAsia="Calibri" w:hAnsi="Calibri" w:cs="Calibri"/>
          <w:b/>
          <w:color w:val="000000"/>
        </w:rPr>
        <w:t>Visual</w:t>
      </w:r>
      <w:r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Pr="00AE27AD">
        <w:rPr>
          <w:rFonts w:ascii="Calibri" w:eastAsia="Calibri" w:hAnsi="Calibri" w:cs="Calibri"/>
          <w:b/>
          <w:color w:val="000000"/>
        </w:rPr>
        <w:t>Studio</w:t>
      </w:r>
      <w:r w:rsidR="00AE3D1D" w:rsidRPr="00AE27AD">
        <w:rPr>
          <w:rFonts w:ascii="Arial Hebrew Scholar" w:hAnsi="Arial Hebrew Scholar" w:cs="Arial Hebrew Scholar" w:hint="cs"/>
          <w:b/>
          <w:color w:val="000000"/>
        </w:rPr>
        <w:t xml:space="preserve"> </w:t>
      </w:r>
      <w:r w:rsidR="00AE3D1D" w:rsidRPr="00AE27AD">
        <w:rPr>
          <w:rFonts w:ascii="Calibri" w:eastAsia="Calibri" w:hAnsi="Calibri" w:cs="Calibri"/>
          <w:b/>
          <w:color w:val="000000"/>
        </w:rPr>
        <w:t>Code</w:t>
      </w:r>
    </w:p>
    <w:p w14:paraId="7D5BC708" w14:textId="77777777" w:rsidR="0027453F" w:rsidRPr="00AE27AD" w:rsidRDefault="0027453F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color w:val="000000" w:themeColor="text1"/>
          <w:sz w:val="26"/>
          <w:szCs w:val="26"/>
        </w:rPr>
      </w:pPr>
    </w:p>
    <w:p w14:paraId="72629A38" w14:textId="022D96FA" w:rsidR="007B17FB" w:rsidRPr="00AE27AD" w:rsidRDefault="00075DB7" w:rsidP="009C2616">
      <w:pPr>
        <w:pStyle w:val="a"/>
        <w:pBdr>
          <w:bottom w:val="single" w:sz="4" w:space="1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Personal</w:t>
      </w:r>
      <w:r w:rsidR="00CA456A" w:rsidRPr="00AE27AD">
        <w:rPr>
          <w:rFonts w:ascii="Arial Hebrew Scholar" w:hAnsi="Arial Hebrew Scholar" w:cs="Arial Hebrew Scholar" w:hint="cs"/>
          <w:b/>
          <w:color w:val="000000" w:themeColor="text1"/>
          <w:sz w:val="26"/>
          <w:szCs w:val="26"/>
        </w:rPr>
        <w:t xml:space="preserve"> </w:t>
      </w:r>
      <w:r w:rsidR="00C10C7E"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Projects</w:t>
      </w:r>
    </w:p>
    <w:p w14:paraId="76993BC0" w14:textId="52F82316" w:rsidR="00FB57AB" w:rsidRPr="00AE27AD" w:rsidRDefault="00730E02" w:rsidP="00503460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Clay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Music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Shop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="002A0838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00715C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   </w:t>
      </w:r>
      <w:r w:rsidR="00DD647F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      </w:t>
      </w:r>
      <w:r w:rsidR="00AE3D1D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                                                          </w:t>
      </w:r>
      <w:r w:rsidR="00AE27AD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AE3D1D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</w:t>
      </w:r>
      <w:r w:rsidR="00AE3D1D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="00DA1DD7" w:rsidRPr="00AE27AD">
        <w:rPr>
          <w:rFonts w:ascii="Calibri" w:eastAsia="Calibri" w:hAnsi="Calibri" w:cs="Calibri"/>
          <w:sz w:val="24"/>
          <w:szCs w:val="24"/>
        </w:rPr>
        <w:t>View</w:t>
      </w:r>
      <w:r w:rsidR="00DA1DD7" w:rsidRPr="00AE27AD">
        <w:rPr>
          <w:rFonts w:ascii="Arial Hebrew Scholar" w:hAnsi="Arial Hebrew Scholar" w:cs="Arial Hebrew Scholar" w:hint="cs"/>
          <w:sz w:val="24"/>
          <w:szCs w:val="24"/>
        </w:rPr>
        <w:t xml:space="preserve"> </w:t>
      </w:r>
      <w:r w:rsidR="00AE3D1D" w:rsidRPr="00AE27AD">
        <w:rPr>
          <w:rFonts w:ascii="Calibri" w:eastAsia="Calibri" w:hAnsi="Calibri" w:cs="Calibri"/>
          <w:sz w:val="24"/>
          <w:szCs w:val="24"/>
        </w:rPr>
        <w:t>Demo</w:t>
      </w:r>
      <w:r w:rsidR="00AE27AD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>/</w:t>
      </w:r>
      <w:r w:rsidR="00AE27AD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Code</w:t>
      </w:r>
      <w:r w:rsidR="006743D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</w:t>
      </w:r>
      <w:r w:rsidR="009C2616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r w:rsidR="00DA1DD7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</w:t>
      </w:r>
      <w:r w:rsidR="00E840AC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</w:t>
      </w:r>
      <w:r w:rsidR="00DA1DD7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</w:t>
      </w:r>
      <w:r w:rsidR="005A7A04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</w:t>
      </w:r>
      <w:r w:rsidR="00DA1DD7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</w:p>
    <w:p w14:paraId="18E93A64" w14:textId="57D61B1F" w:rsidR="00EC4812" w:rsidRPr="007336A8" w:rsidRDefault="00AE3D1D" w:rsidP="00D10029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 w:rsidRPr="007336A8">
        <w:rPr>
          <w:rFonts w:ascii="Calibri" w:eastAsia="Calibri" w:hAnsi="Calibri" w:cs="Calibri"/>
          <w:b/>
          <w:color w:val="000000" w:themeColor="text1"/>
        </w:rPr>
        <w:t>Developed</w:t>
      </w:r>
      <w:r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7336A8">
        <w:rPr>
          <w:rFonts w:ascii="Calibri" w:eastAsia="Calibri" w:hAnsi="Calibri" w:cs="Calibri"/>
          <w:b/>
          <w:color w:val="000000" w:themeColor="text1"/>
        </w:rPr>
        <w:t>a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commerce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web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application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using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MVC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design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pattern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which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includes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front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end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JSP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pages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back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>-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end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servlets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JavaBeans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and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MySQL</w:t>
      </w:r>
      <w:r w:rsidR="00730E02"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730E02" w:rsidRPr="007336A8">
        <w:rPr>
          <w:rFonts w:ascii="Calibri" w:eastAsia="Calibri" w:hAnsi="Calibri" w:cs="Calibri"/>
          <w:b/>
          <w:color w:val="000000" w:themeColor="text1"/>
        </w:rPr>
        <w:t>databases</w:t>
      </w:r>
    </w:p>
    <w:p w14:paraId="7DA60F83" w14:textId="49840416" w:rsidR="001A64D2" w:rsidRPr="00AE27AD" w:rsidRDefault="00AE3D1D" w:rsidP="001A64D2">
      <w:pPr>
        <w:pStyle w:val="a"/>
        <w:numPr>
          <w:ilvl w:val="0"/>
          <w:numId w:val="3"/>
        </w:numPr>
        <w:rPr>
          <w:rFonts w:ascii="Arial Hebrew Scholar" w:hAnsi="Arial Hebrew Scholar" w:cs="Arial Hebrew Scholar"/>
          <w:color w:val="000000" w:themeColor="text1"/>
        </w:rPr>
      </w:pPr>
      <w:r w:rsidRPr="00AE27AD">
        <w:rPr>
          <w:rFonts w:ascii="Calibri" w:eastAsia="Calibri" w:hAnsi="Calibri" w:cs="Calibri"/>
          <w:color w:val="000000" w:themeColor="text1"/>
        </w:rPr>
        <w:t>Main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functions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include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user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D90727" w:rsidRPr="00AE27AD">
        <w:rPr>
          <w:rFonts w:ascii="Calibri" w:eastAsia="Calibri" w:hAnsi="Calibri" w:cs="Calibri"/>
          <w:color w:val="000000" w:themeColor="text1"/>
        </w:rPr>
        <w:t>registration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(</w:t>
      </w:r>
      <w:r w:rsidRPr="00AE27AD">
        <w:rPr>
          <w:rFonts w:ascii="Calibri" w:eastAsia="Calibri" w:hAnsi="Calibri" w:cs="Calibri"/>
          <w:color w:val="000000" w:themeColor="text1"/>
        </w:rPr>
        <w:t>email</w:t>
      </w:r>
      <w:r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</w:rPr>
        <w:t>activation</w:t>
      </w:r>
      <w:r w:rsidRPr="00AE27AD">
        <w:rPr>
          <w:rFonts w:ascii="Arial Hebrew Scholar" w:hAnsi="Arial Hebrew Scholar" w:cs="Arial Hebrew Scholar" w:hint="cs"/>
          <w:color w:val="000000" w:themeColor="text1"/>
        </w:rPr>
        <w:t>)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&amp;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authentication</w:t>
      </w:r>
      <w:r w:rsidR="00D90727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product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details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1A64D2" w:rsidRPr="00AE27AD">
        <w:rPr>
          <w:rFonts w:ascii="Calibri" w:eastAsia="Calibri" w:hAnsi="Calibri" w:cs="Calibri"/>
          <w:color w:val="000000" w:themeColor="text1"/>
        </w:rPr>
        <w:t>shopping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1A64D2" w:rsidRPr="00AE27AD">
        <w:rPr>
          <w:rFonts w:ascii="Calibri" w:eastAsia="Calibri" w:hAnsi="Calibri" w:cs="Calibri"/>
          <w:color w:val="000000" w:themeColor="text1"/>
        </w:rPr>
        <w:t>carts</w:t>
      </w:r>
      <w:r w:rsidR="001A64D2" w:rsidRPr="00AE27AD">
        <w:rPr>
          <w:rFonts w:ascii="Arial Hebrew Scholar" w:hAnsi="Arial Hebrew Scholar" w:cs="Arial Hebrew Scholar" w:hint="cs"/>
          <w:color w:val="000000" w:themeColor="text1"/>
        </w:rPr>
        <w:t xml:space="preserve">, </w:t>
      </w:r>
      <w:r w:rsidR="00AE27AD" w:rsidRPr="00AE27AD">
        <w:rPr>
          <w:rFonts w:ascii="Calibri" w:eastAsia="Calibri" w:hAnsi="Calibri" w:cs="Calibri"/>
          <w:color w:val="000000" w:themeColor="text1"/>
        </w:rPr>
        <w:t>delivery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address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and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order</w:t>
      </w:r>
      <w:r w:rsidR="00AE27AD" w:rsidRPr="00AE27AD">
        <w:rPr>
          <w:rFonts w:ascii="Arial Hebrew Scholar" w:hAnsi="Arial Hebrew Scholar" w:cs="Arial Hebrew Scholar" w:hint="cs"/>
          <w:color w:val="000000" w:themeColor="text1"/>
        </w:rPr>
        <w:t xml:space="preserve"> </w:t>
      </w:r>
      <w:r w:rsidR="00AE27AD" w:rsidRPr="00AE27AD">
        <w:rPr>
          <w:rFonts w:ascii="Calibri" w:eastAsia="Calibri" w:hAnsi="Calibri" w:cs="Calibri"/>
          <w:color w:val="000000" w:themeColor="text1"/>
        </w:rPr>
        <w:t>placing</w:t>
      </w:r>
    </w:p>
    <w:p w14:paraId="0DFB6A2D" w14:textId="674670D4" w:rsidR="002A0838" w:rsidRPr="00BB3DB6" w:rsidRDefault="002A0838" w:rsidP="006058FF">
      <w:pPr>
        <w:pStyle w:val="a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0"/>
          <w:szCs w:val="20"/>
        </w:rPr>
      </w:pP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Toolkit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Html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CSS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JavaScript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E943FE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JQuery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Ajax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Bootstrap</w:t>
      </w:r>
      <w:r w:rsidR="0027453F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4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Java</w:t>
      </w:r>
      <w:r w:rsidR="0002065A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830A21" w:rsidRPr="00BB3DB6">
        <w:rPr>
          <w:rFonts w:ascii="Arial" w:hAnsi="Arial" w:cs="Arial"/>
          <w:b/>
          <w:color w:val="000000" w:themeColor="text1"/>
          <w:sz w:val="20"/>
          <w:szCs w:val="20"/>
        </w:rPr>
        <w:t>8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JSP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="00AB5A00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MySQL</w:t>
      </w:r>
      <w:r w:rsidR="00AB5A00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AWS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 (</w:t>
      </w:r>
      <w:r w:rsidR="0081338D"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E47C0E">
        <w:rPr>
          <w:rFonts w:ascii="Arial" w:hAnsi="Arial" w:cs="Arial"/>
          <w:b/>
          <w:color w:val="000000" w:themeColor="text1"/>
          <w:sz w:val="20"/>
          <w:szCs w:val="20"/>
        </w:rPr>
        <w:t>, SES</w:t>
      </w:r>
      <w:r w:rsidR="0081338D" w:rsidRPr="00BB3DB6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r w:rsidRPr="00BB3DB6">
        <w:rPr>
          <w:rFonts w:ascii="Arial" w:hAnsi="Arial" w:cs="Arial"/>
          <w:b/>
          <w:color w:val="000000" w:themeColor="text1"/>
          <w:sz w:val="20"/>
          <w:szCs w:val="20"/>
        </w:rPr>
        <w:t xml:space="preserve">, </w:t>
      </w:r>
      <w:r w:rsidRP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Eclipse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, </w:t>
      </w:r>
      <w:r w:rsidR="00C4029B">
        <w:rPr>
          <w:rFonts w:ascii="Arial" w:eastAsia="Calibri" w:hAnsi="Arial" w:cs="Arial"/>
          <w:b/>
          <w:color w:val="000000" w:themeColor="text1"/>
          <w:sz w:val="20"/>
          <w:szCs w:val="20"/>
        </w:rPr>
        <w:t xml:space="preserve">Maven, </w:t>
      </w:r>
      <w:r w:rsidR="00BB3DB6">
        <w:rPr>
          <w:rFonts w:ascii="Arial" w:eastAsia="Calibri" w:hAnsi="Arial" w:cs="Arial"/>
          <w:b/>
          <w:color w:val="000000" w:themeColor="text1"/>
          <w:sz w:val="20"/>
          <w:szCs w:val="20"/>
        </w:rPr>
        <w:t>Jenkins, Docker, Ansible</w:t>
      </w:r>
    </w:p>
    <w:p w14:paraId="6B94CC05" w14:textId="77777777" w:rsidR="00BB3DB6" w:rsidRPr="00BB3DB6" w:rsidRDefault="00BB3DB6" w:rsidP="00BB3DB6">
      <w:pPr>
        <w:pStyle w:val="a"/>
        <w:ind w:left="36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7D25EA" w14:textId="1466DC89" w:rsidR="00BB3DB6" w:rsidRPr="00AE27AD" w:rsidRDefault="00BB3DB6" w:rsidP="00BB3DB6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7336A8">
        <w:rPr>
          <w:rFonts w:ascii="Calibri" w:eastAsia="Calibri" w:hAnsi="Calibri" w:cs="Calibri"/>
          <w:b/>
          <w:color w:val="000000" w:themeColor="text1"/>
          <w:sz w:val="23"/>
          <w:szCs w:val="23"/>
        </w:rPr>
        <w:t>MusicGram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on</w:t>
      </w:r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8" w:history="1">
        <w:r w:rsidRPr="00AE27AD">
          <w:rPr>
            <w:rStyle w:val="Hyperlink"/>
            <w:rFonts w:ascii="Calibri" w:eastAsia="Calibri" w:hAnsi="Calibri" w:cs="Calibri"/>
            <w:sz w:val="24"/>
            <w:szCs w:val="24"/>
          </w:rPr>
          <w:t>GitHub</w:t>
        </w:r>
      </w:hyperlink>
      <w:r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                                   </w:t>
      </w:r>
    </w:p>
    <w:p w14:paraId="26247540" w14:textId="12803844" w:rsidR="00BB3DB6" w:rsidRPr="007336A8" w:rsidRDefault="00BB3DB6" w:rsidP="00BB3DB6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 w:rsidRPr="007336A8">
        <w:rPr>
          <w:rFonts w:ascii="Calibri" w:eastAsia="Calibri" w:hAnsi="Calibri" w:cs="Calibri"/>
          <w:b/>
          <w:color w:val="000000" w:themeColor="text1"/>
        </w:rPr>
        <w:t>Developed a social network web app for musicians</w:t>
      </w:r>
      <w:r w:rsidRPr="007336A8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</w:p>
    <w:p w14:paraId="689DADC3" w14:textId="3FA75ACD" w:rsidR="009662A2" w:rsidRPr="009662A2" w:rsidRDefault="009662A2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Main functions include user registration &amp; login,</w:t>
      </w:r>
      <w:r w:rsidR="008615EF">
        <w:rPr>
          <w:rFonts w:ascii="Calibri" w:hAnsi="Calibri" w:cs="Calibri"/>
          <w:color w:val="000000" w:themeColor="text1"/>
        </w:rPr>
        <w:t xml:space="preserve"> user profile (</w:t>
      </w:r>
      <w:r w:rsidR="00304028">
        <w:rPr>
          <w:rFonts w:ascii="Calibri" w:hAnsi="Calibri" w:cs="Calibri"/>
          <w:color w:val="000000" w:themeColor="text1"/>
        </w:rPr>
        <w:t xml:space="preserve">audio upload &amp; streaming, </w:t>
      </w:r>
      <w:r w:rsidR="008615EF">
        <w:rPr>
          <w:rFonts w:ascii="Calibri" w:hAnsi="Calibri" w:cs="Calibri"/>
          <w:color w:val="000000" w:themeColor="text1"/>
        </w:rPr>
        <w:t xml:space="preserve">YouTube video streaming) and user networking (share posts and comments with each other) </w:t>
      </w:r>
    </w:p>
    <w:p w14:paraId="3A8DC394" w14:textId="05A275D8" w:rsidR="00BB3DB6" w:rsidRPr="0039313A" w:rsidRDefault="00BB3DB6" w:rsidP="00BB3DB6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  <w:sz w:val="21"/>
          <w:szCs w:val="21"/>
        </w:rPr>
      </w:pPr>
      <w:r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Toolkit</w:t>
      </w:r>
      <w:r w:rsidRPr="0039313A">
        <w:rPr>
          <w:rFonts w:ascii="Arial Hebrew Scholar" w:hAnsi="Arial Hebrew Scholar" w:cs="Arial Hebrew Scholar" w:hint="cs"/>
          <w:b/>
          <w:color w:val="000000" w:themeColor="text1"/>
          <w:sz w:val="21"/>
          <w:szCs w:val="21"/>
        </w:rPr>
        <w:t xml:space="preserve">: </w:t>
      </w:r>
      <w:r w:rsidR="00F92E3C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HTML, CSS, JavaScript, Node.js, Express, React/Redux, MongoDB, Postman, Heroku</w:t>
      </w:r>
      <w:r w:rsidR="007336A8" w:rsidRPr="0039313A">
        <w:rPr>
          <w:rFonts w:ascii="Calibri" w:eastAsia="Calibri" w:hAnsi="Calibri" w:cs="Calibri"/>
          <w:b/>
          <w:color w:val="000000" w:themeColor="text1"/>
          <w:sz w:val="21"/>
          <w:szCs w:val="21"/>
        </w:rPr>
        <w:t>, Visual Studio Code</w:t>
      </w:r>
    </w:p>
    <w:p w14:paraId="60BEE0F6" w14:textId="77777777" w:rsidR="0000715C" w:rsidRPr="00AE27AD" w:rsidRDefault="0000715C" w:rsidP="0000715C">
      <w:pPr>
        <w:pStyle w:val="a"/>
        <w:ind w:left="360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</w:p>
    <w:p w14:paraId="1896A18D" w14:textId="66DBDD29" w:rsidR="00223AE2" w:rsidRPr="00AE27AD" w:rsidRDefault="0000715C" w:rsidP="0000715C">
      <w:pPr>
        <w:pStyle w:val="a"/>
        <w:rPr>
          <w:rFonts w:ascii="Arial Hebrew Scholar" w:hAnsi="Arial Hebrew Scholar" w:cs="Arial Hebrew Scholar"/>
          <w:color w:val="000000" w:themeColor="text1"/>
          <w:sz w:val="24"/>
          <w:szCs w:val="24"/>
        </w:rPr>
      </w:pP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Android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Earthquake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</w:t>
      </w:r>
      <w:r w:rsidRPr="00AE27AD">
        <w:rPr>
          <w:rFonts w:ascii="Calibri" w:eastAsia="Calibri" w:hAnsi="Calibri" w:cs="Calibri"/>
          <w:b/>
          <w:color w:val="000000" w:themeColor="text1"/>
          <w:sz w:val="24"/>
          <w:szCs w:val="24"/>
        </w:rPr>
        <w:t>Listener</w:t>
      </w:r>
      <w:r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223AE2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 </w:t>
      </w:r>
      <w:r w:rsidR="00BB3DB6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68273E" w:rsidRPr="00AE27AD">
        <w:rPr>
          <w:rFonts w:ascii="Arial Hebrew Scholar" w:hAnsi="Arial Hebrew Scholar" w:cs="Arial Hebrew Scholar" w:hint="cs"/>
          <w:b/>
          <w:color w:val="000000" w:themeColor="text1"/>
          <w:sz w:val="24"/>
          <w:szCs w:val="24"/>
        </w:rPr>
        <w:t xml:space="preserve">  </w:t>
      </w:r>
      <w:r w:rsidR="005D5CD4">
        <w:rPr>
          <w:rFonts w:ascii="Arial Hebrew Scholar" w:hAnsi="Arial Hebrew Scholar" w:cs="Arial Hebrew Scholar"/>
          <w:b/>
          <w:color w:val="000000" w:themeColor="text1"/>
          <w:sz w:val="24"/>
          <w:szCs w:val="24"/>
        </w:rPr>
        <w:t xml:space="preserve"> 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View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r w:rsidR="00B25320" w:rsidRPr="00AE27AD">
        <w:rPr>
          <w:rFonts w:ascii="Calibri" w:eastAsia="Calibri" w:hAnsi="Calibri" w:cs="Calibri"/>
          <w:color w:val="000000" w:themeColor="text1"/>
          <w:sz w:val="24"/>
          <w:szCs w:val="24"/>
        </w:rPr>
        <w:t>on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hyperlink r:id="rId9" w:history="1">
        <w:r w:rsidR="0068273E" w:rsidRPr="00AE27AD">
          <w:rPr>
            <w:rStyle w:val="Hyperlink"/>
            <w:rFonts w:ascii="Calibri" w:eastAsia="Calibri" w:hAnsi="Calibri" w:cs="Calibri"/>
            <w:sz w:val="24"/>
            <w:szCs w:val="24"/>
          </w:rPr>
          <w:t>GitHub</w:t>
        </w:r>
      </w:hyperlink>
      <w:r w:rsidR="0068273E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                 </w:t>
      </w:r>
      <w:r w:rsidR="009676D3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</w:t>
      </w:r>
      <w:r w:rsidR="00B25320" w:rsidRPr="00AE27AD">
        <w:rPr>
          <w:rFonts w:ascii="Arial Hebrew Scholar" w:hAnsi="Arial Hebrew Scholar" w:cs="Arial Hebrew Scholar" w:hint="cs"/>
          <w:color w:val="000000" w:themeColor="text1"/>
          <w:sz w:val="24"/>
          <w:szCs w:val="24"/>
        </w:rPr>
        <w:t xml:space="preserve">         </w:t>
      </w:r>
    </w:p>
    <w:p w14:paraId="43ADB99C" w14:textId="3725523A" w:rsidR="0000715C" w:rsidRPr="005D5CD4" w:rsidRDefault="00BB3DB6" w:rsidP="0000715C">
      <w:pPr>
        <w:pStyle w:val="a"/>
        <w:rPr>
          <w:rFonts w:ascii="Arial Hebrew Scholar" w:hAnsi="Arial Hebrew Scholar" w:cs="Arial Hebrew Scholar"/>
          <w:b/>
          <w:color w:val="000000" w:themeColor="text1"/>
        </w:rPr>
      </w:pPr>
      <w:r w:rsidRPr="005D5CD4">
        <w:rPr>
          <w:rFonts w:ascii="Calibri" w:eastAsia="Calibri" w:hAnsi="Calibri" w:cs="Calibri"/>
          <w:b/>
          <w:color w:val="000000" w:themeColor="text1"/>
        </w:rPr>
        <w:t>Developed a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n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app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that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64BB4" w:rsidRPr="005D5CD4">
        <w:rPr>
          <w:rFonts w:ascii="Calibri" w:eastAsia="Calibri" w:hAnsi="Calibri" w:cs="Calibri"/>
          <w:b/>
          <w:color w:val="000000" w:themeColor="text1"/>
        </w:rPr>
        <w:t>provides</w:t>
      </w:r>
      <w:r w:rsidR="00664BB4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update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of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earthquake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data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extracted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from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USGS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based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on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Google</w:t>
      </w:r>
      <w:r w:rsidR="00223AE2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223AE2" w:rsidRPr="005D5CD4">
        <w:rPr>
          <w:rFonts w:ascii="Calibri" w:eastAsia="Calibri" w:hAnsi="Calibri" w:cs="Calibri"/>
          <w:b/>
          <w:color w:val="000000" w:themeColor="text1"/>
        </w:rPr>
        <w:t>Map</w:t>
      </w:r>
      <w:r w:rsidR="0000715C" w:rsidRPr="005D5CD4">
        <w:rPr>
          <w:rFonts w:ascii="Arial Hebrew Scholar" w:hAnsi="Arial Hebrew Scholar" w:cs="Arial Hebrew Scholar" w:hint="cs"/>
          <w:b/>
          <w:color w:val="000000" w:themeColor="text1"/>
        </w:rPr>
        <w:t xml:space="preserve">   </w:t>
      </w:r>
    </w:p>
    <w:p w14:paraId="4ED7F92A" w14:textId="6F13D4E9" w:rsidR="005A7A04" w:rsidRPr="007336A8" w:rsidRDefault="007B17FB" w:rsidP="005A7A04">
      <w:pPr>
        <w:pStyle w:val="a"/>
        <w:numPr>
          <w:ilvl w:val="0"/>
          <w:numId w:val="4"/>
        </w:numPr>
        <w:rPr>
          <w:rFonts w:ascii="Arial Hebrew Scholar" w:hAnsi="Arial Hebrew Scholar" w:cs="Arial Hebrew Scholar"/>
          <w:b/>
          <w:color w:val="000000" w:themeColor="text1"/>
        </w:rPr>
      </w:pPr>
      <w:r w:rsidRPr="00BB3DB6">
        <w:rPr>
          <w:rFonts w:ascii="Calibri" w:eastAsia="Calibri" w:hAnsi="Calibri" w:cs="Calibri"/>
          <w:b/>
          <w:color w:val="000000" w:themeColor="text1"/>
        </w:rPr>
        <w:t>Toolkit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: </w:t>
      </w:r>
      <w:r w:rsidRPr="00BB3DB6">
        <w:rPr>
          <w:rFonts w:ascii="Calibri" w:eastAsia="Calibri" w:hAnsi="Calibri" w:cs="Calibri"/>
          <w:b/>
          <w:color w:val="000000" w:themeColor="text1"/>
        </w:rPr>
        <w:t>Java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Pr="00BB3DB6">
        <w:rPr>
          <w:rFonts w:ascii="Calibri" w:eastAsia="Calibri" w:hAnsi="Calibri" w:cs="Calibri"/>
          <w:b/>
          <w:color w:val="000000" w:themeColor="text1"/>
        </w:rPr>
        <w:t>Android</w:t>
      </w:r>
      <w:r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Pr="00BB3DB6">
        <w:rPr>
          <w:rFonts w:ascii="Calibri" w:eastAsia="Calibri" w:hAnsi="Calibri" w:cs="Calibri"/>
          <w:b/>
          <w:color w:val="000000" w:themeColor="text1"/>
        </w:rPr>
        <w:t>Studio</w:t>
      </w:r>
      <w:r w:rsidR="00BB3DB6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, </w:t>
      </w:r>
      <w:r w:rsidR="00BB3DB6" w:rsidRPr="00BB3DB6">
        <w:rPr>
          <w:rFonts w:ascii="Calibri" w:hAnsi="Calibri" w:cs="Calibri"/>
          <w:b/>
          <w:color w:val="000000" w:themeColor="text1"/>
        </w:rPr>
        <w:t xml:space="preserve">Gradle,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Google</w:t>
      </w:r>
      <w:r w:rsidR="006559D0" w:rsidRPr="00BB3DB6">
        <w:rPr>
          <w:rFonts w:ascii="Arial Hebrew Scholar" w:hAnsi="Arial Hebrew Scholar" w:cs="Arial Hebrew Scholar" w:hint="cs"/>
          <w:b/>
          <w:color w:val="000000" w:themeColor="text1"/>
        </w:rPr>
        <w:t xml:space="preserve"> </w:t>
      </w:r>
      <w:r w:rsidR="006559D0" w:rsidRPr="00BB3DB6">
        <w:rPr>
          <w:rFonts w:ascii="Calibri" w:eastAsia="Calibri" w:hAnsi="Calibri" w:cs="Calibri"/>
          <w:b/>
          <w:color w:val="000000" w:themeColor="text1"/>
        </w:rPr>
        <w:t>Map</w:t>
      </w:r>
      <w:r w:rsidR="005D5CD4">
        <w:rPr>
          <w:rFonts w:ascii="Calibri" w:eastAsia="Calibri" w:hAnsi="Calibri" w:cs="Calibri"/>
          <w:b/>
          <w:color w:val="000000" w:themeColor="text1"/>
        </w:rPr>
        <w:t xml:space="preserve"> API</w:t>
      </w:r>
    </w:p>
    <w:p w14:paraId="5065061A" w14:textId="59B80353" w:rsidR="00F45912" w:rsidRPr="00AE27AD" w:rsidRDefault="009C2616" w:rsidP="009C2616">
      <w:pPr>
        <w:pStyle w:val="a"/>
        <w:pBdr>
          <w:bottom w:val="single" w:sz="4" w:space="0" w:color="auto"/>
        </w:pBdr>
        <w:rPr>
          <w:rFonts w:ascii="Arial Hebrew Scholar" w:hAnsi="Arial Hebrew Scholar" w:cs="Arial Hebrew Scholar"/>
          <w:b/>
          <w:color w:val="000000" w:themeColor="text1"/>
          <w:sz w:val="26"/>
          <w:szCs w:val="26"/>
        </w:rPr>
      </w:pPr>
      <w:r w:rsidRPr="00AE27AD">
        <w:rPr>
          <w:rFonts w:ascii="Calibri" w:eastAsia="Calibri" w:hAnsi="Calibri" w:cs="Calibri"/>
          <w:b/>
          <w:color w:val="000000" w:themeColor="text1"/>
          <w:sz w:val="26"/>
          <w:szCs w:val="26"/>
        </w:rPr>
        <w:t>Education</w:t>
      </w:r>
    </w:p>
    <w:p w14:paraId="13AFB5D2" w14:textId="2A6E0ACE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Master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Civil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and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Environmental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Engineering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September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2018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May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2020</w:t>
      </w:r>
    </w:p>
    <w:p w14:paraId="56DEF215" w14:textId="77777777" w:rsidR="00C30105" w:rsidRPr="0008012C" w:rsidRDefault="00C30105" w:rsidP="00C30105">
      <w:pPr>
        <w:pStyle w:val="a"/>
        <w:rPr>
          <w:rFonts w:ascii="Arial" w:hAnsi="Arial" w:cs="Arial"/>
          <w:color w:val="000000" w:themeColor="text1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University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of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Ottawa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 w:themeColor="text1"/>
          <w:sz w:val="20"/>
          <w:szCs w:val="20"/>
        </w:rPr>
        <w:t>ON</w:t>
      </w:r>
      <w:r w:rsidRPr="0008012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41FA03B1" w14:textId="77777777" w:rsidR="00C30105" w:rsidRPr="0008012C" w:rsidRDefault="00C30105" w:rsidP="00C30105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Relevant</w:t>
      </w:r>
      <w:r w:rsidRPr="0008012C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b/>
          <w:color w:val="000000"/>
          <w:sz w:val="20"/>
          <w:szCs w:val="20"/>
        </w:rPr>
        <w:t>courses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1B025388" w14:textId="511AFB9D" w:rsidR="004E461E" w:rsidRPr="008615EF" w:rsidRDefault="00C30105" w:rsidP="006743D0">
      <w:pPr>
        <w:pStyle w:val="a"/>
        <w:rPr>
          <w:rFonts w:ascii="Arial" w:hAnsi="Arial" w:cs="Arial"/>
          <w:color w:val="000000"/>
          <w:sz w:val="20"/>
          <w:szCs w:val="20"/>
        </w:rPr>
      </w:pPr>
      <w:r w:rsidRPr="0008012C">
        <w:rPr>
          <w:rFonts w:ascii="Arial" w:eastAsia="Calibri" w:hAnsi="Arial" w:cs="Arial"/>
          <w:color w:val="000000"/>
          <w:sz w:val="20"/>
          <w:szCs w:val="20"/>
        </w:rPr>
        <w:t>Advanced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Technology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in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Road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Safety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,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Transportation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Network</w:t>
      </w:r>
      <w:r w:rsidRPr="0008012C">
        <w:rPr>
          <w:rFonts w:ascii="Arial" w:hAnsi="Arial" w:cs="Arial"/>
          <w:color w:val="000000"/>
          <w:sz w:val="20"/>
          <w:szCs w:val="20"/>
        </w:rPr>
        <w:t xml:space="preserve"> </w:t>
      </w:r>
      <w:r w:rsidR="00F92E3C">
        <w:rPr>
          <w:rFonts w:ascii="Arial" w:hAnsi="Arial" w:cs="Arial"/>
          <w:color w:val="000000"/>
          <w:sz w:val="20"/>
          <w:szCs w:val="20"/>
        </w:rPr>
        <w:t xml:space="preserve">Data </w:t>
      </w:r>
      <w:r w:rsidRPr="0008012C">
        <w:rPr>
          <w:rFonts w:ascii="Arial" w:eastAsia="Calibri" w:hAnsi="Arial" w:cs="Arial"/>
          <w:color w:val="000000"/>
          <w:sz w:val="20"/>
          <w:szCs w:val="20"/>
        </w:rPr>
        <w:t>Analysis</w:t>
      </w:r>
    </w:p>
    <w:sectPr w:rsidR="004E461E" w:rsidRPr="008615EF" w:rsidSect="00BF51B8">
      <w:pgSz w:w="11907" w:h="16839" w:code="9"/>
      <w:pgMar w:top="340" w:right="851" w:bottom="567" w:left="851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4D107" w14:textId="77777777" w:rsidR="008E03CB" w:rsidRDefault="008E03CB">
      <w:pPr>
        <w:spacing w:after="0" w:line="240" w:lineRule="auto"/>
      </w:pPr>
      <w:r>
        <w:separator/>
      </w:r>
    </w:p>
  </w:endnote>
  <w:endnote w:type="continuationSeparator" w:id="0">
    <w:p w14:paraId="224050A0" w14:textId="77777777" w:rsidR="008E03CB" w:rsidRDefault="008E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 Hebrew Scholar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13371" w14:textId="77777777" w:rsidR="008E03CB" w:rsidRDefault="008E03CB">
      <w:pPr>
        <w:spacing w:after="0" w:line="240" w:lineRule="auto"/>
      </w:pPr>
      <w:r>
        <w:separator/>
      </w:r>
    </w:p>
  </w:footnote>
  <w:footnote w:type="continuationSeparator" w:id="0">
    <w:p w14:paraId="3EEC68EC" w14:textId="77777777" w:rsidR="008E03CB" w:rsidRDefault="008E0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318C"/>
    <w:multiLevelType w:val="hybridMultilevel"/>
    <w:tmpl w:val="F5F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2967"/>
    <w:multiLevelType w:val="hybridMultilevel"/>
    <w:tmpl w:val="388E2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D634D7"/>
    <w:multiLevelType w:val="multilevel"/>
    <w:tmpl w:val="D52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7365A7"/>
    <w:multiLevelType w:val="hybridMultilevel"/>
    <w:tmpl w:val="FBA6B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81C2D"/>
    <w:multiLevelType w:val="hybridMultilevel"/>
    <w:tmpl w:val="25FCA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384D83"/>
    <w:multiLevelType w:val="hybridMultilevel"/>
    <w:tmpl w:val="E38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A84263"/>
    <w:multiLevelType w:val="hybridMultilevel"/>
    <w:tmpl w:val="0E960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7852CA"/>
    <w:multiLevelType w:val="hybridMultilevel"/>
    <w:tmpl w:val="8B5E3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853CC2"/>
    <w:multiLevelType w:val="hybridMultilevel"/>
    <w:tmpl w:val="1F707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2D4CB8"/>
    <w:multiLevelType w:val="hybridMultilevel"/>
    <w:tmpl w:val="406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D5075"/>
    <w:multiLevelType w:val="hybridMultilevel"/>
    <w:tmpl w:val="E042D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98"/>
    <w:rsid w:val="0000013F"/>
    <w:rsid w:val="0000115E"/>
    <w:rsid w:val="00003E18"/>
    <w:rsid w:val="00005995"/>
    <w:rsid w:val="0000715C"/>
    <w:rsid w:val="000133D2"/>
    <w:rsid w:val="00014F33"/>
    <w:rsid w:val="0002065A"/>
    <w:rsid w:val="0002754D"/>
    <w:rsid w:val="000276CC"/>
    <w:rsid w:val="000320AF"/>
    <w:rsid w:val="0004114C"/>
    <w:rsid w:val="00042AC0"/>
    <w:rsid w:val="00042E07"/>
    <w:rsid w:val="0004330C"/>
    <w:rsid w:val="00054C1B"/>
    <w:rsid w:val="00060D47"/>
    <w:rsid w:val="000616E5"/>
    <w:rsid w:val="000679C5"/>
    <w:rsid w:val="00067DF0"/>
    <w:rsid w:val="000712E7"/>
    <w:rsid w:val="00071302"/>
    <w:rsid w:val="00071967"/>
    <w:rsid w:val="00072B9C"/>
    <w:rsid w:val="00075AFC"/>
    <w:rsid w:val="00075DB7"/>
    <w:rsid w:val="00077146"/>
    <w:rsid w:val="0008012C"/>
    <w:rsid w:val="00081345"/>
    <w:rsid w:val="00086335"/>
    <w:rsid w:val="0009063B"/>
    <w:rsid w:val="00091E8C"/>
    <w:rsid w:val="00093152"/>
    <w:rsid w:val="000A2C3E"/>
    <w:rsid w:val="000C5E5C"/>
    <w:rsid w:val="000C6993"/>
    <w:rsid w:val="000C70C1"/>
    <w:rsid w:val="000D11CF"/>
    <w:rsid w:val="000D2E87"/>
    <w:rsid w:val="000E71C4"/>
    <w:rsid w:val="000E7246"/>
    <w:rsid w:val="000F5976"/>
    <w:rsid w:val="00103523"/>
    <w:rsid w:val="00112616"/>
    <w:rsid w:val="001148E4"/>
    <w:rsid w:val="001171D4"/>
    <w:rsid w:val="001201D4"/>
    <w:rsid w:val="001212B1"/>
    <w:rsid w:val="001252BF"/>
    <w:rsid w:val="001277D7"/>
    <w:rsid w:val="00133825"/>
    <w:rsid w:val="00135EA4"/>
    <w:rsid w:val="00136B99"/>
    <w:rsid w:val="00140D17"/>
    <w:rsid w:val="0014795D"/>
    <w:rsid w:val="00170D49"/>
    <w:rsid w:val="00183F03"/>
    <w:rsid w:val="001867BD"/>
    <w:rsid w:val="001931BC"/>
    <w:rsid w:val="001959B7"/>
    <w:rsid w:val="001A34A5"/>
    <w:rsid w:val="001A64D2"/>
    <w:rsid w:val="001B7B81"/>
    <w:rsid w:val="001C0506"/>
    <w:rsid w:val="001C40A6"/>
    <w:rsid w:val="001D1224"/>
    <w:rsid w:val="001D1DAA"/>
    <w:rsid w:val="001D60B6"/>
    <w:rsid w:val="001D6864"/>
    <w:rsid w:val="001E07B0"/>
    <w:rsid w:val="001E1DCC"/>
    <w:rsid w:val="001E238D"/>
    <w:rsid w:val="001E3A2D"/>
    <w:rsid w:val="001E6AE7"/>
    <w:rsid w:val="001F3C2F"/>
    <w:rsid w:val="00201C17"/>
    <w:rsid w:val="00211913"/>
    <w:rsid w:val="00223AE2"/>
    <w:rsid w:val="0022732D"/>
    <w:rsid w:val="0023280C"/>
    <w:rsid w:val="002413C2"/>
    <w:rsid w:val="002422A5"/>
    <w:rsid w:val="00246AA6"/>
    <w:rsid w:val="00252B5B"/>
    <w:rsid w:val="00252D34"/>
    <w:rsid w:val="00255AEF"/>
    <w:rsid w:val="00271452"/>
    <w:rsid w:val="0027453F"/>
    <w:rsid w:val="0027480A"/>
    <w:rsid w:val="0028300D"/>
    <w:rsid w:val="00293E90"/>
    <w:rsid w:val="00296EDE"/>
    <w:rsid w:val="00297C77"/>
    <w:rsid w:val="002A0838"/>
    <w:rsid w:val="002B3079"/>
    <w:rsid w:val="002B7D54"/>
    <w:rsid w:val="002C01ED"/>
    <w:rsid w:val="002C5BE3"/>
    <w:rsid w:val="002E3DD6"/>
    <w:rsid w:val="002F0C06"/>
    <w:rsid w:val="002F271B"/>
    <w:rsid w:val="00301A58"/>
    <w:rsid w:val="00304028"/>
    <w:rsid w:val="0031431E"/>
    <w:rsid w:val="0033065E"/>
    <w:rsid w:val="0033554D"/>
    <w:rsid w:val="00342C1B"/>
    <w:rsid w:val="00365CD5"/>
    <w:rsid w:val="00376E62"/>
    <w:rsid w:val="00386D81"/>
    <w:rsid w:val="0039313A"/>
    <w:rsid w:val="00395770"/>
    <w:rsid w:val="003960AE"/>
    <w:rsid w:val="003A6F46"/>
    <w:rsid w:val="003A757D"/>
    <w:rsid w:val="003A78EE"/>
    <w:rsid w:val="003B588D"/>
    <w:rsid w:val="003C0A69"/>
    <w:rsid w:val="003C42BD"/>
    <w:rsid w:val="003D08C7"/>
    <w:rsid w:val="003D392D"/>
    <w:rsid w:val="003D7C3A"/>
    <w:rsid w:val="003E0A59"/>
    <w:rsid w:val="003E2C54"/>
    <w:rsid w:val="003F2040"/>
    <w:rsid w:val="003F4E02"/>
    <w:rsid w:val="003F688A"/>
    <w:rsid w:val="003F68BE"/>
    <w:rsid w:val="00405690"/>
    <w:rsid w:val="00407402"/>
    <w:rsid w:val="00407C02"/>
    <w:rsid w:val="0041020E"/>
    <w:rsid w:val="00410BCC"/>
    <w:rsid w:val="004112BB"/>
    <w:rsid w:val="00422F0C"/>
    <w:rsid w:val="00426C1A"/>
    <w:rsid w:val="00431E9F"/>
    <w:rsid w:val="00434790"/>
    <w:rsid w:val="00443563"/>
    <w:rsid w:val="00452044"/>
    <w:rsid w:val="0045411B"/>
    <w:rsid w:val="004626D7"/>
    <w:rsid w:val="00480DF5"/>
    <w:rsid w:val="00482816"/>
    <w:rsid w:val="004868D9"/>
    <w:rsid w:val="004916D0"/>
    <w:rsid w:val="00493FA5"/>
    <w:rsid w:val="004A4544"/>
    <w:rsid w:val="004B0B48"/>
    <w:rsid w:val="004B2A90"/>
    <w:rsid w:val="004B402A"/>
    <w:rsid w:val="004C08DB"/>
    <w:rsid w:val="004C1A10"/>
    <w:rsid w:val="004D21C3"/>
    <w:rsid w:val="004D3489"/>
    <w:rsid w:val="004D78AD"/>
    <w:rsid w:val="004E0E24"/>
    <w:rsid w:val="004E461E"/>
    <w:rsid w:val="004F212D"/>
    <w:rsid w:val="00502749"/>
    <w:rsid w:val="00503261"/>
    <w:rsid w:val="00503460"/>
    <w:rsid w:val="00516514"/>
    <w:rsid w:val="00520519"/>
    <w:rsid w:val="005220EB"/>
    <w:rsid w:val="00524408"/>
    <w:rsid w:val="00525373"/>
    <w:rsid w:val="005258B1"/>
    <w:rsid w:val="005276EA"/>
    <w:rsid w:val="00527DEF"/>
    <w:rsid w:val="00534BAE"/>
    <w:rsid w:val="00543AD8"/>
    <w:rsid w:val="005649B0"/>
    <w:rsid w:val="00565889"/>
    <w:rsid w:val="00572894"/>
    <w:rsid w:val="00576ED8"/>
    <w:rsid w:val="00591979"/>
    <w:rsid w:val="0059457A"/>
    <w:rsid w:val="005A034E"/>
    <w:rsid w:val="005A0822"/>
    <w:rsid w:val="005A3338"/>
    <w:rsid w:val="005A7692"/>
    <w:rsid w:val="005A7A04"/>
    <w:rsid w:val="005A7D70"/>
    <w:rsid w:val="005B4609"/>
    <w:rsid w:val="005C6039"/>
    <w:rsid w:val="005C72E2"/>
    <w:rsid w:val="005D04C1"/>
    <w:rsid w:val="005D0D25"/>
    <w:rsid w:val="005D135A"/>
    <w:rsid w:val="005D1390"/>
    <w:rsid w:val="005D23D3"/>
    <w:rsid w:val="005D33CB"/>
    <w:rsid w:val="005D35AD"/>
    <w:rsid w:val="005D3833"/>
    <w:rsid w:val="005D5CD4"/>
    <w:rsid w:val="005E133F"/>
    <w:rsid w:val="005E2DED"/>
    <w:rsid w:val="005E42FF"/>
    <w:rsid w:val="005F1A74"/>
    <w:rsid w:val="00600895"/>
    <w:rsid w:val="006014F3"/>
    <w:rsid w:val="00604A7B"/>
    <w:rsid w:val="006058FF"/>
    <w:rsid w:val="00612C6B"/>
    <w:rsid w:val="006171F7"/>
    <w:rsid w:val="00636CEB"/>
    <w:rsid w:val="006418E6"/>
    <w:rsid w:val="00647217"/>
    <w:rsid w:val="006479B0"/>
    <w:rsid w:val="00647F7C"/>
    <w:rsid w:val="006503D8"/>
    <w:rsid w:val="006511AF"/>
    <w:rsid w:val="006559D0"/>
    <w:rsid w:val="00663846"/>
    <w:rsid w:val="00664BB4"/>
    <w:rsid w:val="006743D0"/>
    <w:rsid w:val="0068182D"/>
    <w:rsid w:val="006823A7"/>
    <w:rsid w:val="0068273E"/>
    <w:rsid w:val="00682EA6"/>
    <w:rsid w:val="00685CF1"/>
    <w:rsid w:val="006903A4"/>
    <w:rsid w:val="00690B36"/>
    <w:rsid w:val="006935CD"/>
    <w:rsid w:val="0069570E"/>
    <w:rsid w:val="006970AF"/>
    <w:rsid w:val="006A2D00"/>
    <w:rsid w:val="006A3D51"/>
    <w:rsid w:val="006B0B8E"/>
    <w:rsid w:val="006B23C1"/>
    <w:rsid w:val="006B733D"/>
    <w:rsid w:val="006C6599"/>
    <w:rsid w:val="006D2D48"/>
    <w:rsid w:val="006E0936"/>
    <w:rsid w:val="006E3911"/>
    <w:rsid w:val="006E50A4"/>
    <w:rsid w:val="006F0455"/>
    <w:rsid w:val="0070434F"/>
    <w:rsid w:val="007143F3"/>
    <w:rsid w:val="007214B9"/>
    <w:rsid w:val="00724D41"/>
    <w:rsid w:val="00725FD7"/>
    <w:rsid w:val="00726C14"/>
    <w:rsid w:val="00730E02"/>
    <w:rsid w:val="007336A8"/>
    <w:rsid w:val="00734E5A"/>
    <w:rsid w:val="00737555"/>
    <w:rsid w:val="00746DF1"/>
    <w:rsid w:val="007514E2"/>
    <w:rsid w:val="007622D9"/>
    <w:rsid w:val="00772273"/>
    <w:rsid w:val="0078152C"/>
    <w:rsid w:val="0078430C"/>
    <w:rsid w:val="0078436F"/>
    <w:rsid w:val="00784985"/>
    <w:rsid w:val="00787883"/>
    <w:rsid w:val="007921AD"/>
    <w:rsid w:val="00795CF6"/>
    <w:rsid w:val="007A09AF"/>
    <w:rsid w:val="007A55A7"/>
    <w:rsid w:val="007A7276"/>
    <w:rsid w:val="007A7B8A"/>
    <w:rsid w:val="007B17FB"/>
    <w:rsid w:val="007B4B8A"/>
    <w:rsid w:val="007B7A21"/>
    <w:rsid w:val="007C02AA"/>
    <w:rsid w:val="007C14FB"/>
    <w:rsid w:val="007C2DD8"/>
    <w:rsid w:val="007C56BB"/>
    <w:rsid w:val="007C5D17"/>
    <w:rsid w:val="007D1450"/>
    <w:rsid w:val="007D1692"/>
    <w:rsid w:val="007E1335"/>
    <w:rsid w:val="00804147"/>
    <w:rsid w:val="0081338D"/>
    <w:rsid w:val="00822889"/>
    <w:rsid w:val="00823AF7"/>
    <w:rsid w:val="00830A21"/>
    <w:rsid w:val="008314A7"/>
    <w:rsid w:val="00836EB0"/>
    <w:rsid w:val="0085158A"/>
    <w:rsid w:val="008615EF"/>
    <w:rsid w:val="00865195"/>
    <w:rsid w:val="008670FF"/>
    <w:rsid w:val="008809FE"/>
    <w:rsid w:val="00885D41"/>
    <w:rsid w:val="008861EE"/>
    <w:rsid w:val="00894BD2"/>
    <w:rsid w:val="008B2D5A"/>
    <w:rsid w:val="008C02A8"/>
    <w:rsid w:val="008C0D0D"/>
    <w:rsid w:val="008C30B5"/>
    <w:rsid w:val="008C578D"/>
    <w:rsid w:val="008D466C"/>
    <w:rsid w:val="008E03CB"/>
    <w:rsid w:val="008E0508"/>
    <w:rsid w:val="008F3B22"/>
    <w:rsid w:val="008F4805"/>
    <w:rsid w:val="00907388"/>
    <w:rsid w:val="00927CE9"/>
    <w:rsid w:val="00931F62"/>
    <w:rsid w:val="00940AEA"/>
    <w:rsid w:val="00944F17"/>
    <w:rsid w:val="009500F5"/>
    <w:rsid w:val="009572EF"/>
    <w:rsid w:val="009662A2"/>
    <w:rsid w:val="009676D3"/>
    <w:rsid w:val="00972DAB"/>
    <w:rsid w:val="00973946"/>
    <w:rsid w:val="00976239"/>
    <w:rsid w:val="009809A2"/>
    <w:rsid w:val="009949E5"/>
    <w:rsid w:val="00996051"/>
    <w:rsid w:val="009A2F7E"/>
    <w:rsid w:val="009B136C"/>
    <w:rsid w:val="009B555D"/>
    <w:rsid w:val="009C1D01"/>
    <w:rsid w:val="009C2616"/>
    <w:rsid w:val="009C6071"/>
    <w:rsid w:val="009D08DF"/>
    <w:rsid w:val="009D22EE"/>
    <w:rsid w:val="009E2FB6"/>
    <w:rsid w:val="009E374F"/>
    <w:rsid w:val="009E6FA0"/>
    <w:rsid w:val="009F3DFD"/>
    <w:rsid w:val="00A001B9"/>
    <w:rsid w:val="00A02E1F"/>
    <w:rsid w:val="00A06F5A"/>
    <w:rsid w:val="00A142EC"/>
    <w:rsid w:val="00A1470C"/>
    <w:rsid w:val="00A2058E"/>
    <w:rsid w:val="00A30023"/>
    <w:rsid w:val="00A307F2"/>
    <w:rsid w:val="00A30E1C"/>
    <w:rsid w:val="00A34D1E"/>
    <w:rsid w:val="00A34FE3"/>
    <w:rsid w:val="00A355BC"/>
    <w:rsid w:val="00A4393B"/>
    <w:rsid w:val="00A44A4C"/>
    <w:rsid w:val="00A51916"/>
    <w:rsid w:val="00A604AB"/>
    <w:rsid w:val="00A61BF1"/>
    <w:rsid w:val="00A74548"/>
    <w:rsid w:val="00A75268"/>
    <w:rsid w:val="00A75950"/>
    <w:rsid w:val="00A76159"/>
    <w:rsid w:val="00A805F6"/>
    <w:rsid w:val="00A81FFC"/>
    <w:rsid w:val="00A8501B"/>
    <w:rsid w:val="00A87567"/>
    <w:rsid w:val="00AA15D4"/>
    <w:rsid w:val="00AA239F"/>
    <w:rsid w:val="00AB352E"/>
    <w:rsid w:val="00AB5A00"/>
    <w:rsid w:val="00AC0709"/>
    <w:rsid w:val="00AC7886"/>
    <w:rsid w:val="00AD3567"/>
    <w:rsid w:val="00AE23C2"/>
    <w:rsid w:val="00AE27AD"/>
    <w:rsid w:val="00AE2A17"/>
    <w:rsid w:val="00AE3D1D"/>
    <w:rsid w:val="00B06546"/>
    <w:rsid w:val="00B12D9E"/>
    <w:rsid w:val="00B15B3A"/>
    <w:rsid w:val="00B2037A"/>
    <w:rsid w:val="00B2050B"/>
    <w:rsid w:val="00B20629"/>
    <w:rsid w:val="00B21BF6"/>
    <w:rsid w:val="00B25320"/>
    <w:rsid w:val="00B259B2"/>
    <w:rsid w:val="00B27043"/>
    <w:rsid w:val="00B34CEA"/>
    <w:rsid w:val="00B54C5A"/>
    <w:rsid w:val="00B6033F"/>
    <w:rsid w:val="00B61C91"/>
    <w:rsid w:val="00B67C1F"/>
    <w:rsid w:val="00B733EF"/>
    <w:rsid w:val="00B93FE1"/>
    <w:rsid w:val="00B94E83"/>
    <w:rsid w:val="00BA50A8"/>
    <w:rsid w:val="00BA6D04"/>
    <w:rsid w:val="00BB0FA6"/>
    <w:rsid w:val="00BB3DB6"/>
    <w:rsid w:val="00BC1A5F"/>
    <w:rsid w:val="00BC29C9"/>
    <w:rsid w:val="00BC2A43"/>
    <w:rsid w:val="00BC421F"/>
    <w:rsid w:val="00BD63C8"/>
    <w:rsid w:val="00BE2ED5"/>
    <w:rsid w:val="00BE5030"/>
    <w:rsid w:val="00BE686F"/>
    <w:rsid w:val="00BF51B8"/>
    <w:rsid w:val="00BF7607"/>
    <w:rsid w:val="00C0425B"/>
    <w:rsid w:val="00C10C7E"/>
    <w:rsid w:val="00C13470"/>
    <w:rsid w:val="00C15579"/>
    <w:rsid w:val="00C17339"/>
    <w:rsid w:val="00C2218C"/>
    <w:rsid w:val="00C235A9"/>
    <w:rsid w:val="00C255A7"/>
    <w:rsid w:val="00C30105"/>
    <w:rsid w:val="00C3337A"/>
    <w:rsid w:val="00C4029B"/>
    <w:rsid w:val="00C403CC"/>
    <w:rsid w:val="00C47E88"/>
    <w:rsid w:val="00C54555"/>
    <w:rsid w:val="00C61504"/>
    <w:rsid w:val="00C619DA"/>
    <w:rsid w:val="00C651D3"/>
    <w:rsid w:val="00C87496"/>
    <w:rsid w:val="00C91AD7"/>
    <w:rsid w:val="00CA1498"/>
    <w:rsid w:val="00CA1E91"/>
    <w:rsid w:val="00CA2F1E"/>
    <w:rsid w:val="00CA456A"/>
    <w:rsid w:val="00CA5F60"/>
    <w:rsid w:val="00CB1EF6"/>
    <w:rsid w:val="00CB4B17"/>
    <w:rsid w:val="00CB578A"/>
    <w:rsid w:val="00CB6909"/>
    <w:rsid w:val="00CB7BEE"/>
    <w:rsid w:val="00CC0745"/>
    <w:rsid w:val="00CC50BF"/>
    <w:rsid w:val="00CC6923"/>
    <w:rsid w:val="00CC7A33"/>
    <w:rsid w:val="00CD06A2"/>
    <w:rsid w:val="00CD4246"/>
    <w:rsid w:val="00CD680D"/>
    <w:rsid w:val="00CE57AF"/>
    <w:rsid w:val="00CF0CDD"/>
    <w:rsid w:val="00CF3174"/>
    <w:rsid w:val="00CF3FD1"/>
    <w:rsid w:val="00CF51CE"/>
    <w:rsid w:val="00CF67B2"/>
    <w:rsid w:val="00D00487"/>
    <w:rsid w:val="00D10029"/>
    <w:rsid w:val="00D112E4"/>
    <w:rsid w:val="00D150DF"/>
    <w:rsid w:val="00D20E36"/>
    <w:rsid w:val="00D234FC"/>
    <w:rsid w:val="00D35827"/>
    <w:rsid w:val="00D47314"/>
    <w:rsid w:val="00D528CF"/>
    <w:rsid w:val="00D53878"/>
    <w:rsid w:val="00D662B2"/>
    <w:rsid w:val="00D67CC4"/>
    <w:rsid w:val="00D73A49"/>
    <w:rsid w:val="00D82804"/>
    <w:rsid w:val="00D90727"/>
    <w:rsid w:val="00D9537F"/>
    <w:rsid w:val="00D96C3F"/>
    <w:rsid w:val="00D97389"/>
    <w:rsid w:val="00DA1DD7"/>
    <w:rsid w:val="00DA37A3"/>
    <w:rsid w:val="00DB3733"/>
    <w:rsid w:val="00DB7308"/>
    <w:rsid w:val="00DB77C8"/>
    <w:rsid w:val="00DC346E"/>
    <w:rsid w:val="00DD647F"/>
    <w:rsid w:val="00DE2F72"/>
    <w:rsid w:val="00DE6F88"/>
    <w:rsid w:val="00DF26A6"/>
    <w:rsid w:val="00DF5569"/>
    <w:rsid w:val="00E061DE"/>
    <w:rsid w:val="00E22A07"/>
    <w:rsid w:val="00E30209"/>
    <w:rsid w:val="00E349D4"/>
    <w:rsid w:val="00E47C0E"/>
    <w:rsid w:val="00E659E2"/>
    <w:rsid w:val="00E67B1D"/>
    <w:rsid w:val="00E76FA1"/>
    <w:rsid w:val="00E77657"/>
    <w:rsid w:val="00E8124D"/>
    <w:rsid w:val="00E8289B"/>
    <w:rsid w:val="00E82C01"/>
    <w:rsid w:val="00E840AC"/>
    <w:rsid w:val="00E943FE"/>
    <w:rsid w:val="00EB62A8"/>
    <w:rsid w:val="00EC2C9C"/>
    <w:rsid w:val="00EC4812"/>
    <w:rsid w:val="00EC5022"/>
    <w:rsid w:val="00ED2BCA"/>
    <w:rsid w:val="00ED3FA0"/>
    <w:rsid w:val="00EE4BB6"/>
    <w:rsid w:val="00EE77B6"/>
    <w:rsid w:val="00EF4A43"/>
    <w:rsid w:val="00EF4D66"/>
    <w:rsid w:val="00EF683B"/>
    <w:rsid w:val="00EF6C56"/>
    <w:rsid w:val="00F0094E"/>
    <w:rsid w:val="00F00AB8"/>
    <w:rsid w:val="00F00FE0"/>
    <w:rsid w:val="00F047E8"/>
    <w:rsid w:val="00F17D86"/>
    <w:rsid w:val="00F22C8C"/>
    <w:rsid w:val="00F32A3E"/>
    <w:rsid w:val="00F4228C"/>
    <w:rsid w:val="00F426D6"/>
    <w:rsid w:val="00F45912"/>
    <w:rsid w:val="00F45FE6"/>
    <w:rsid w:val="00F57652"/>
    <w:rsid w:val="00F67D8D"/>
    <w:rsid w:val="00F82D2E"/>
    <w:rsid w:val="00F92B90"/>
    <w:rsid w:val="00F92E3C"/>
    <w:rsid w:val="00F93CCC"/>
    <w:rsid w:val="00FA66B9"/>
    <w:rsid w:val="00FB18C7"/>
    <w:rsid w:val="00FB57AB"/>
    <w:rsid w:val="00FC5B43"/>
    <w:rsid w:val="00FC7893"/>
    <w:rsid w:val="00FC79E6"/>
    <w:rsid w:val="00FC7C46"/>
    <w:rsid w:val="00FC7FC7"/>
    <w:rsid w:val="00FD0F77"/>
    <w:rsid w:val="00FD6A38"/>
    <w:rsid w:val="00FD79CE"/>
    <w:rsid w:val="00FE30D7"/>
    <w:rsid w:val="00FF13A6"/>
    <w:rsid w:val="00FF3528"/>
    <w:rsid w:val="00FF3795"/>
    <w:rsid w:val="00FF58ED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F2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38A2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">
    <w:name w:val="联系信息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a0">
    <w:name w:val="姓名"/>
    <w:basedOn w:val="Normal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opdict3font24">
    <w:name w:val="op_dict3_font24"/>
    <w:basedOn w:val="DefaultParagraphFont"/>
    <w:rsid w:val="00572894"/>
  </w:style>
  <w:style w:type="character" w:styleId="Hyperlink">
    <w:name w:val="Hyperlink"/>
    <w:basedOn w:val="DefaultParagraphFont"/>
    <w:uiPriority w:val="99"/>
    <w:unhideWhenUsed/>
    <w:rsid w:val="00BC1A5F"/>
    <w:rPr>
      <w:color w:val="3D859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E1F"/>
    <w:rPr>
      <w:color w:val="A65E82" w:themeColor="followedHyperlink"/>
      <w:u w:val="single"/>
    </w:rPr>
  </w:style>
  <w:style w:type="table" w:styleId="TableGrid">
    <w:name w:val="Table Grid"/>
    <w:basedOn w:val="TableNormal"/>
    <w:uiPriority w:val="39"/>
    <w:rsid w:val="00C10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xiechangning20/Android-EarthQuake-Listener" TargetMode="External"/><Relationship Id="rId9" Type="http://schemas.openxmlformats.org/officeDocument/2006/relationships/hyperlink" Target="https://github.com/xiechangning20/Android-EarthQuake-Listen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ngningxie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E037DE-F0A4-9F43-BDB4-464FF2A4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155</TotalTime>
  <Pages>1</Pages>
  <Words>558</Words>
  <Characters>3183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User</cp:lastModifiedBy>
  <cp:revision>8</cp:revision>
  <cp:lastPrinted>2020-10-02T04:11:00Z</cp:lastPrinted>
  <dcterms:created xsi:type="dcterms:W3CDTF">2020-11-05T06:16:00Z</dcterms:created>
  <dcterms:modified xsi:type="dcterms:W3CDTF">2020-11-28T04:35:00Z</dcterms:modified>
</cp:coreProperties>
</file>