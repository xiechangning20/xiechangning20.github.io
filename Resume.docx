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D8D98" w14:textId="77777777" w:rsidR="00D00487" w:rsidRPr="008C30B5" w:rsidRDefault="00D00487" w:rsidP="00D00487">
      <w:pPr>
        <w:pStyle w:val="a0"/>
        <w:pBdr>
          <w:bottom w:val="single" w:sz="4" w:space="1" w:color="auto"/>
        </w:pBdr>
        <w:rPr>
          <w:color w:val="000000" w:themeColor="text1"/>
          <w:sz w:val="32"/>
          <w:szCs w:val="32"/>
        </w:rPr>
      </w:pPr>
      <w:r w:rsidRPr="008C30B5">
        <w:rPr>
          <w:color w:val="000000" w:themeColor="text1"/>
          <w:sz w:val="32"/>
          <w:szCs w:val="32"/>
        </w:rPr>
        <w:t>CHANGNING XIE</w:t>
      </w:r>
      <w:r>
        <w:rPr>
          <w:color w:val="000000" w:themeColor="text1"/>
          <w:sz w:val="32"/>
          <w:szCs w:val="32"/>
        </w:rPr>
        <w:t xml:space="preserve">         </w:t>
      </w:r>
      <w:r w:rsidRPr="00A02E1F">
        <w:rPr>
          <w:color w:val="000000" w:themeColor="text1"/>
          <w:sz w:val="30"/>
          <w:szCs w:val="30"/>
        </w:rPr>
        <w:t>Full Stack web/software developer</w:t>
      </w:r>
      <w:r>
        <w:rPr>
          <w:color w:val="000000" w:themeColor="text1"/>
          <w:sz w:val="32"/>
          <w:szCs w:val="32"/>
        </w:rPr>
        <w:t xml:space="preserve">          </w:t>
      </w:r>
    </w:p>
    <w:p w14:paraId="0C2DB040" w14:textId="77777777" w:rsidR="00D00487" w:rsidRDefault="00D00487" w:rsidP="00D00487">
      <w:pPr>
        <w:pStyle w:val="a"/>
        <w:rPr>
          <w:color w:val="000000" w:themeColor="text1"/>
        </w:rPr>
      </w:pPr>
      <w:r w:rsidRPr="007B7A21">
        <w:rPr>
          <w:color w:val="000000" w:themeColor="text1"/>
        </w:rPr>
        <w:t>190 Lees Ave, Ottaw</w:t>
      </w:r>
      <w:r>
        <w:rPr>
          <w:color w:val="000000" w:themeColor="text1"/>
        </w:rPr>
        <w:t>a, ON, K1S 5L5</w:t>
      </w:r>
      <w:r>
        <w:rPr>
          <w:rFonts w:hint="eastAsia"/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 xml:space="preserve">|  </w:t>
      </w:r>
      <w:r w:rsidRPr="00A02E1F">
        <w:rPr>
          <w:color w:val="000000" w:themeColor="text1"/>
        </w:rPr>
        <w:t>xiechangning20@gmail.com</w:t>
      </w:r>
      <w:proofErr w:type="gramEnd"/>
      <w:r>
        <w:rPr>
          <w:color w:val="000000" w:themeColor="text1"/>
        </w:rPr>
        <w:t xml:space="preserve"> |  </w:t>
      </w:r>
    </w:p>
    <w:p w14:paraId="7C7120A0" w14:textId="172F9BAA" w:rsidR="00D00487" w:rsidRDefault="00A604AB" w:rsidP="00D00487">
      <w:pPr>
        <w:pStyle w:val="a"/>
        <w:rPr>
          <w:color w:val="000000" w:themeColor="text1"/>
        </w:rPr>
      </w:pPr>
      <w:hyperlink r:id="rId8" w:history="1">
        <w:r w:rsidR="00D00487" w:rsidRPr="006743D0">
          <w:rPr>
            <w:rStyle w:val="Hyperlink"/>
          </w:rPr>
          <w:t>GitHub Link</w:t>
        </w:r>
      </w:hyperlink>
      <w:r w:rsidR="00D00487">
        <w:rPr>
          <w:color w:val="000000" w:themeColor="text1"/>
        </w:rPr>
        <w:t xml:space="preserve"> | </w:t>
      </w:r>
      <w:hyperlink r:id="rId9" w:history="1">
        <w:r w:rsidR="00D00487" w:rsidRPr="006743D0">
          <w:rPr>
            <w:rStyle w:val="Hyperlink"/>
          </w:rPr>
          <w:t>Portfolio</w:t>
        </w:r>
        <w:bookmarkStart w:id="0" w:name="_GoBack"/>
        <w:bookmarkEnd w:id="0"/>
        <w:r w:rsidR="00D00487" w:rsidRPr="006743D0">
          <w:rPr>
            <w:rStyle w:val="Hyperlink"/>
          </w:rPr>
          <w:t xml:space="preserve"> Link</w:t>
        </w:r>
      </w:hyperlink>
      <w:r w:rsidR="00D00487">
        <w:rPr>
          <w:color w:val="000000" w:themeColor="text1"/>
        </w:rPr>
        <w:t xml:space="preserve"> | </w:t>
      </w:r>
      <w:hyperlink r:id="rId10" w:history="1">
        <w:r w:rsidR="00D00487" w:rsidRPr="006743D0">
          <w:rPr>
            <w:rStyle w:val="Hyperlink"/>
          </w:rPr>
          <w:t xml:space="preserve">LinkedIn Link </w:t>
        </w:r>
      </w:hyperlink>
      <w:r w:rsidR="00D00487">
        <w:rPr>
          <w:color w:val="000000" w:themeColor="text1"/>
        </w:rPr>
        <w:t xml:space="preserve"> | (0118628) – 13508327107(China) |</w:t>
      </w:r>
    </w:p>
    <w:p w14:paraId="237464C0" w14:textId="77777777" w:rsidR="00D00487" w:rsidRPr="00D00487" w:rsidRDefault="00D00487" w:rsidP="00D00487">
      <w:pPr>
        <w:pStyle w:val="a"/>
        <w:rPr>
          <w:color w:val="000000" w:themeColor="text1"/>
        </w:rPr>
      </w:pPr>
    </w:p>
    <w:p w14:paraId="3B67574A" w14:textId="33227D21" w:rsidR="00CA1498" w:rsidRPr="009C2616" w:rsidRDefault="00DB77C8" w:rsidP="004E461E">
      <w:pPr>
        <w:pStyle w:val="a"/>
        <w:pBdr>
          <w:bottom w:val="single" w:sz="4" w:space="2" w:color="auto"/>
        </w:pBd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C261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Professional </w:t>
      </w:r>
      <w:r w:rsidR="00CA1498" w:rsidRPr="009C261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Summary</w:t>
      </w:r>
      <w:r w:rsidRPr="009C261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14:paraId="5739F2EF" w14:textId="28C6B0CD" w:rsidR="00F32A3E" w:rsidRPr="009C2616" w:rsidRDefault="00A02E1F" w:rsidP="006058FF">
      <w:pPr>
        <w:pStyle w:val="a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9C2616">
        <w:rPr>
          <w:rFonts w:ascii="Times New Roman" w:hAnsi="Times New Roman" w:cs="Times New Roman"/>
          <w:color w:val="000000"/>
        </w:rPr>
        <w:t>Self-taught web</w:t>
      </w:r>
      <w:r w:rsidR="006058FF" w:rsidRPr="009C2616">
        <w:rPr>
          <w:rFonts w:ascii="Times New Roman" w:hAnsi="Times New Roman" w:cs="Times New Roman"/>
          <w:color w:val="000000"/>
        </w:rPr>
        <w:t>/software</w:t>
      </w:r>
      <w:r w:rsidRPr="009C2616">
        <w:rPr>
          <w:rFonts w:ascii="Times New Roman" w:hAnsi="Times New Roman" w:cs="Times New Roman"/>
          <w:color w:val="000000"/>
        </w:rPr>
        <w:t xml:space="preserve"> developer with several </w:t>
      </w:r>
      <w:r w:rsidR="006058FF" w:rsidRPr="009C2616">
        <w:rPr>
          <w:rFonts w:ascii="Times New Roman" w:hAnsi="Times New Roman" w:cs="Times New Roman"/>
          <w:color w:val="000000"/>
        </w:rPr>
        <w:t>hands-on</w:t>
      </w:r>
      <w:r w:rsidR="007C02AA" w:rsidRPr="009C2616">
        <w:rPr>
          <w:rFonts w:ascii="Times New Roman" w:hAnsi="Times New Roman" w:cs="Times New Roman"/>
          <w:color w:val="000000"/>
        </w:rPr>
        <w:t xml:space="preserve"> </w:t>
      </w:r>
      <w:r w:rsidRPr="009C2616">
        <w:rPr>
          <w:rFonts w:ascii="Times New Roman" w:hAnsi="Times New Roman" w:cs="Times New Roman"/>
          <w:color w:val="000000"/>
        </w:rPr>
        <w:t xml:space="preserve">projects experience </w:t>
      </w:r>
    </w:p>
    <w:p w14:paraId="14F8D57B" w14:textId="39669382" w:rsidR="007C02AA" w:rsidRPr="009C2616" w:rsidRDefault="007C02AA" w:rsidP="006058FF">
      <w:pPr>
        <w:pStyle w:val="a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9C2616">
        <w:rPr>
          <w:rFonts w:ascii="Times New Roman" w:hAnsi="Times New Roman" w:cs="Times New Roman"/>
          <w:color w:val="000000"/>
        </w:rPr>
        <w:t xml:space="preserve">Strong passion and interests with futuristic concepts such as big data, cloud computing and </w:t>
      </w:r>
      <w:proofErr w:type="spellStart"/>
      <w:r w:rsidRPr="009C2616">
        <w:rPr>
          <w:rFonts w:ascii="Times New Roman" w:hAnsi="Times New Roman" w:cs="Times New Roman"/>
          <w:color w:val="000000"/>
        </w:rPr>
        <w:t>devOps</w:t>
      </w:r>
      <w:proofErr w:type="spellEnd"/>
    </w:p>
    <w:p w14:paraId="2F35C236" w14:textId="355289D5" w:rsidR="007C02AA" w:rsidRPr="009C2616" w:rsidRDefault="00C30105" w:rsidP="006058FF">
      <w:pPr>
        <w:pStyle w:val="a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9C2616">
        <w:rPr>
          <w:rFonts w:ascii="Times New Roman" w:hAnsi="Times New Roman" w:cs="Times New Roman"/>
          <w:color w:val="000000"/>
        </w:rPr>
        <w:t>Self-starter with ability to learn new technologies at a fast pace</w:t>
      </w:r>
    </w:p>
    <w:p w14:paraId="5F68AA6B" w14:textId="697975CC" w:rsidR="00C30105" w:rsidRPr="009C2616" w:rsidRDefault="00C30105" w:rsidP="006058FF">
      <w:pPr>
        <w:pStyle w:val="a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9C2616">
        <w:rPr>
          <w:rFonts w:ascii="Times New Roman" w:hAnsi="Times New Roman" w:cs="Times New Roman"/>
          <w:color w:val="000000"/>
        </w:rPr>
        <w:t>Solid mathematical,</w:t>
      </w:r>
      <w:r w:rsidR="006058FF" w:rsidRPr="009C2616">
        <w:rPr>
          <w:rFonts w:ascii="Times New Roman" w:hAnsi="Times New Roman" w:cs="Times New Roman"/>
          <w:color w:val="000000"/>
        </w:rPr>
        <w:t xml:space="preserve"> analytical and</w:t>
      </w:r>
      <w:r w:rsidRPr="009C2616">
        <w:rPr>
          <w:rFonts w:ascii="Times New Roman" w:hAnsi="Times New Roman" w:cs="Times New Roman"/>
          <w:color w:val="000000"/>
        </w:rPr>
        <w:t xml:space="preserve"> problem solving background through education </w:t>
      </w:r>
    </w:p>
    <w:p w14:paraId="3FDB7FD8" w14:textId="77777777" w:rsidR="00C30105" w:rsidRPr="00C30105" w:rsidRDefault="00C30105" w:rsidP="00C30105">
      <w:pPr>
        <w:pStyle w:val="a"/>
        <w:ind w:left="1080"/>
        <w:rPr>
          <w:rFonts w:ascii="Times New Roman" w:hAnsi="Times New Roman" w:cs="Times New Roman"/>
          <w:color w:val="000000"/>
        </w:rPr>
      </w:pPr>
    </w:p>
    <w:p w14:paraId="4033317B" w14:textId="4494FB29" w:rsidR="00503460" w:rsidRPr="009C2616" w:rsidRDefault="00C10C7E" w:rsidP="001A34A5">
      <w:pPr>
        <w:pStyle w:val="a"/>
        <w:pBdr>
          <w:bottom w:val="single" w:sz="4" w:space="1" w:color="auto"/>
        </w:pBd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C261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Skill</w:t>
      </w:r>
      <w:r w:rsidR="00C30105" w:rsidRPr="009C261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</w:t>
      </w:r>
    </w:p>
    <w:tbl>
      <w:tblPr>
        <w:tblStyle w:val="TableGrid"/>
        <w:tblW w:w="1101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3671"/>
        <w:gridCol w:w="3672"/>
      </w:tblGrid>
      <w:tr w:rsidR="00D00487" w14:paraId="0D14F292" w14:textId="77777777" w:rsidTr="00D00487">
        <w:trPr>
          <w:trHeight w:val="1379"/>
        </w:trPr>
        <w:tc>
          <w:tcPr>
            <w:tcW w:w="3671" w:type="dxa"/>
            <w:tcBorders>
              <w:bottom w:val="nil"/>
            </w:tcBorders>
          </w:tcPr>
          <w:p w14:paraId="6DE69B89" w14:textId="282AACBD" w:rsidR="00C10C7E" w:rsidRPr="009C2616" w:rsidRDefault="00C10C7E" w:rsidP="006058FF">
            <w:pPr>
              <w:pStyle w:val="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26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HTML/CSS</w:t>
            </w:r>
          </w:p>
          <w:p w14:paraId="1FF45FB0" w14:textId="77777777" w:rsidR="00C10C7E" w:rsidRPr="009C2616" w:rsidRDefault="00C10C7E" w:rsidP="006058FF">
            <w:pPr>
              <w:pStyle w:val="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C26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Javascript</w:t>
            </w:r>
            <w:proofErr w:type="spellEnd"/>
          </w:p>
          <w:p w14:paraId="2B63A12B" w14:textId="77777777" w:rsidR="00C10C7E" w:rsidRPr="009C2616" w:rsidRDefault="00C10C7E" w:rsidP="006058FF">
            <w:pPr>
              <w:pStyle w:val="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C26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Jquery</w:t>
            </w:r>
            <w:proofErr w:type="spellEnd"/>
          </w:p>
          <w:p w14:paraId="4FE81EBF" w14:textId="08319865" w:rsidR="00C10C7E" w:rsidRPr="009C2616" w:rsidRDefault="00C10C7E" w:rsidP="006058FF">
            <w:pPr>
              <w:pStyle w:val="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26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Bootstrap</w:t>
            </w:r>
          </w:p>
        </w:tc>
        <w:tc>
          <w:tcPr>
            <w:tcW w:w="3671" w:type="dxa"/>
            <w:tcBorders>
              <w:bottom w:val="nil"/>
            </w:tcBorders>
          </w:tcPr>
          <w:p w14:paraId="67322AA7" w14:textId="77777777" w:rsidR="00C10C7E" w:rsidRPr="009C2616" w:rsidRDefault="00C10C7E" w:rsidP="006058FF">
            <w:pPr>
              <w:pStyle w:val="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26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Java</w:t>
            </w:r>
          </w:p>
          <w:p w14:paraId="32FB89F2" w14:textId="77777777" w:rsidR="00C10C7E" w:rsidRPr="009C2616" w:rsidRDefault="00C10C7E" w:rsidP="006058FF">
            <w:pPr>
              <w:pStyle w:val="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C26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Mysql</w:t>
            </w:r>
            <w:proofErr w:type="spellEnd"/>
          </w:p>
          <w:p w14:paraId="76E7E4B3" w14:textId="77777777" w:rsidR="00F0094E" w:rsidRPr="009C2616" w:rsidRDefault="00F0094E" w:rsidP="006058FF">
            <w:pPr>
              <w:pStyle w:val="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26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AWS</w:t>
            </w:r>
          </w:p>
          <w:p w14:paraId="16F05796" w14:textId="0A73D492" w:rsidR="00F0094E" w:rsidRPr="009C2616" w:rsidRDefault="00F0094E" w:rsidP="006058FF">
            <w:pPr>
              <w:pStyle w:val="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26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Docker</w:t>
            </w:r>
          </w:p>
        </w:tc>
        <w:tc>
          <w:tcPr>
            <w:tcW w:w="3672" w:type="dxa"/>
            <w:tcBorders>
              <w:bottom w:val="nil"/>
            </w:tcBorders>
          </w:tcPr>
          <w:p w14:paraId="7EBD53E5" w14:textId="77777777" w:rsidR="00C10C7E" w:rsidRPr="009C2616" w:rsidRDefault="00730E02" w:rsidP="006058FF">
            <w:pPr>
              <w:pStyle w:val="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C26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Git</w:t>
            </w:r>
            <w:proofErr w:type="spellEnd"/>
            <w:r w:rsidRPr="009C26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/GitHub</w:t>
            </w:r>
          </w:p>
          <w:p w14:paraId="1D5CD2F0" w14:textId="40486F8D" w:rsidR="00FB57AB" w:rsidRPr="009C2616" w:rsidRDefault="00FB57AB" w:rsidP="006058FF">
            <w:pPr>
              <w:pStyle w:val="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C26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Json</w:t>
            </w:r>
            <w:proofErr w:type="spellEnd"/>
          </w:p>
        </w:tc>
      </w:tr>
    </w:tbl>
    <w:p w14:paraId="72629A38" w14:textId="3731A516" w:rsidR="007B17FB" w:rsidRPr="009C2616" w:rsidRDefault="00C10C7E" w:rsidP="009C2616">
      <w:pPr>
        <w:pStyle w:val="a"/>
        <w:pBdr>
          <w:bottom w:val="single" w:sz="4" w:space="1" w:color="auto"/>
        </w:pBd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C261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Projects</w:t>
      </w:r>
    </w:p>
    <w:p w14:paraId="76993BC0" w14:textId="031DBC19" w:rsidR="00FB57AB" w:rsidRPr="009C2616" w:rsidRDefault="00730E02" w:rsidP="00503460">
      <w:pPr>
        <w:pStyle w:val="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3D0">
        <w:rPr>
          <w:rFonts w:ascii="Century Gothic" w:hAnsi="Century Gothic" w:cs="Times New Roman"/>
          <w:b/>
          <w:color w:val="000000" w:themeColor="text1"/>
          <w:sz w:val="24"/>
          <w:szCs w:val="24"/>
        </w:rPr>
        <w:t xml:space="preserve">Clay Music Shop </w:t>
      </w:r>
      <w:r w:rsidR="002A0838" w:rsidRPr="006743D0">
        <w:rPr>
          <w:rFonts w:ascii="Century Gothic" w:hAnsi="Century Gothic" w:cs="Times New Roman"/>
          <w:b/>
          <w:color w:val="000000" w:themeColor="text1"/>
          <w:sz w:val="24"/>
          <w:szCs w:val="24"/>
        </w:rPr>
        <w:t xml:space="preserve">  </w:t>
      </w:r>
      <w:r w:rsidR="0000715C" w:rsidRPr="006743D0">
        <w:rPr>
          <w:rFonts w:ascii="Century Gothic" w:hAnsi="Century Gothic" w:cs="Times New Roman"/>
          <w:b/>
          <w:color w:val="000000" w:themeColor="text1"/>
          <w:sz w:val="24"/>
          <w:szCs w:val="24"/>
        </w:rPr>
        <w:t xml:space="preserve">      </w:t>
      </w:r>
      <w:r w:rsidR="00DD647F" w:rsidRPr="006743D0">
        <w:rPr>
          <w:rFonts w:ascii="Century Gothic" w:hAnsi="Century Gothic" w:cs="Times New Roman"/>
          <w:b/>
          <w:color w:val="000000" w:themeColor="text1"/>
          <w:sz w:val="24"/>
          <w:szCs w:val="24"/>
        </w:rPr>
        <w:t xml:space="preserve">        </w:t>
      </w:r>
      <w:r w:rsidR="0068273E" w:rsidRPr="006743D0">
        <w:rPr>
          <w:rFonts w:ascii="Century Gothic" w:hAnsi="Century Gothic" w:cs="Times New Roman"/>
          <w:b/>
          <w:color w:val="000000" w:themeColor="text1"/>
          <w:sz w:val="24"/>
          <w:szCs w:val="24"/>
        </w:rPr>
        <w:t xml:space="preserve">         </w:t>
      </w:r>
      <w:hyperlink r:id="rId11" w:history="1">
        <w:r w:rsidR="00E943FE" w:rsidRPr="006743D0">
          <w:rPr>
            <w:rStyle w:val="Hyperlink"/>
            <w:rFonts w:ascii="Century Gothic" w:hAnsi="Century Gothic" w:cs="Times New Roman"/>
            <w:sz w:val="24"/>
            <w:szCs w:val="24"/>
          </w:rPr>
          <w:t xml:space="preserve">View the project on </w:t>
        </w:r>
        <w:r w:rsidR="007B17FB" w:rsidRPr="006743D0">
          <w:rPr>
            <w:rStyle w:val="Hyperlink"/>
            <w:rFonts w:ascii="Century Gothic" w:hAnsi="Century Gothic" w:cs="Times New Roman"/>
            <w:sz w:val="24"/>
            <w:szCs w:val="24"/>
          </w:rPr>
          <w:t>AWS</w:t>
        </w:r>
      </w:hyperlink>
      <w:r w:rsidR="00FB57AB" w:rsidRPr="0068273E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/</w:t>
      </w:r>
      <w:r w:rsidR="007B17FB" w:rsidRPr="0068273E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</w:t>
      </w:r>
      <w:hyperlink r:id="rId12" w:history="1">
        <w:r w:rsidR="007B17FB" w:rsidRPr="006743D0">
          <w:rPr>
            <w:rStyle w:val="Hyperlink"/>
            <w:rFonts w:ascii="Century Gothic" w:hAnsi="Century Gothic" w:cs="Times New Roman"/>
            <w:sz w:val="24"/>
            <w:szCs w:val="24"/>
          </w:rPr>
          <w:t>GitHub</w:t>
        </w:r>
      </w:hyperlink>
      <w:r w:rsidR="006743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r w:rsidR="009C2616" w:rsidRPr="006827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B57AB" w:rsidRPr="009C2616">
        <w:rPr>
          <w:rFonts w:ascii="Times New Roman" w:hAnsi="Times New Roman" w:cs="Times New Roman"/>
          <w:color w:val="000000" w:themeColor="text1"/>
          <w:sz w:val="24"/>
          <w:szCs w:val="24"/>
        </w:rPr>
        <w:t>August, 2020</w:t>
      </w:r>
    </w:p>
    <w:p w14:paraId="18E93A64" w14:textId="3997DF1A" w:rsidR="00EC4812" w:rsidRPr="00223AE2" w:rsidRDefault="00E943FE" w:rsidP="00D10029">
      <w:pPr>
        <w:pStyle w:val="a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223AE2">
        <w:rPr>
          <w:rFonts w:ascii="Times New Roman" w:hAnsi="Times New Roman" w:cs="Times New Roman" w:hint="eastAsia"/>
          <w:b/>
          <w:color w:val="000000" w:themeColor="text1"/>
          <w:sz w:val="23"/>
          <w:szCs w:val="23"/>
        </w:rPr>
        <w:t>A</w:t>
      </w:r>
      <w:r w:rsidR="00730E02" w:rsidRPr="00223AE2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n e-commerce web application using Java MVC design pattern which includes front-end JSP pages, back-end servlets, JavaBeans and MySQL databases</w:t>
      </w:r>
    </w:p>
    <w:p w14:paraId="212A35A7" w14:textId="00EDF809" w:rsidR="00D90727" w:rsidRPr="009C2616" w:rsidRDefault="00D90727" w:rsidP="006058FF">
      <w:pPr>
        <w:pStyle w:val="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9C2616">
        <w:rPr>
          <w:rFonts w:ascii="Times New Roman" w:hAnsi="Times New Roman" w:cs="Times New Roman"/>
          <w:color w:val="000000" w:themeColor="text1"/>
        </w:rPr>
        <w:t xml:space="preserve">Developed </w:t>
      </w:r>
      <w:r w:rsidR="0033554D" w:rsidRPr="009C2616">
        <w:rPr>
          <w:rFonts w:ascii="Times New Roman" w:hAnsi="Times New Roman" w:cs="Times New Roman"/>
          <w:color w:val="000000" w:themeColor="text1"/>
        </w:rPr>
        <w:t>authentication</w:t>
      </w:r>
      <w:r w:rsidR="00E8289B" w:rsidRPr="009C2616">
        <w:rPr>
          <w:rFonts w:ascii="Times New Roman" w:hAnsi="Times New Roman" w:cs="Times New Roman"/>
          <w:color w:val="000000" w:themeColor="text1"/>
        </w:rPr>
        <w:t xml:space="preserve"> services</w:t>
      </w:r>
      <w:r w:rsidRPr="009C2616">
        <w:rPr>
          <w:rFonts w:ascii="Times New Roman" w:hAnsi="Times New Roman" w:cs="Times New Roman"/>
          <w:color w:val="000000" w:themeColor="text1"/>
        </w:rPr>
        <w:t xml:space="preserve"> such as user registration &amp; login, which includes email activation, password authentication</w:t>
      </w:r>
      <w:r w:rsidR="00D150DF" w:rsidRPr="009C2616">
        <w:rPr>
          <w:rFonts w:ascii="Times New Roman" w:hAnsi="Times New Roman" w:cs="Times New Roman"/>
          <w:color w:val="000000" w:themeColor="text1"/>
        </w:rPr>
        <w:t>, and accessibility restriction for non-login users</w:t>
      </w:r>
    </w:p>
    <w:p w14:paraId="0D4CAF7D" w14:textId="12C71ED5" w:rsidR="002A0838" w:rsidRPr="009C2616" w:rsidRDefault="002A0838" w:rsidP="006058FF">
      <w:pPr>
        <w:pStyle w:val="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9C2616">
        <w:rPr>
          <w:rFonts w:ascii="Times New Roman" w:hAnsi="Times New Roman" w:cs="Times New Roman" w:hint="eastAsia"/>
          <w:color w:val="000000" w:themeColor="text1"/>
        </w:rPr>
        <w:t>De</w:t>
      </w:r>
      <w:r w:rsidRPr="009C2616">
        <w:rPr>
          <w:rFonts w:ascii="Times New Roman" w:hAnsi="Times New Roman" w:cs="Times New Roman"/>
          <w:color w:val="000000" w:themeColor="text1"/>
        </w:rPr>
        <w:t>veloped user services such as add products to shopping carts, add delivery address, show order detail</w:t>
      </w:r>
      <w:r w:rsidR="00E943FE" w:rsidRPr="009C2616">
        <w:rPr>
          <w:rFonts w:ascii="Times New Roman" w:hAnsi="Times New Roman" w:cs="Times New Roman"/>
          <w:color w:val="000000" w:themeColor="text1"/>
        </w:rPr>
        <w:t>, and admin services include add products and product types through database CRUD</w:t>
      </w:r>
    </w:p>
    <w:p w14:paraId="0DFB6A2D" w14:textId="2373EA6D" w:rsidR="002A0838" w:rsidRPr="009C2616" w:rsidRDefault="002A0838" w:rsidP="006058FF">
      <w:pPr>
        <w:pStyle w:val="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9C2616">
        <w:rPr>
          <w:rFonts w:ascii="Times New Roman" w:hAnsi="Times New Roman" w:cs="Times New Roman"/>
          <w:color w:val="000000" w:themeColor="text1"/>
        </w:rPr>
        <w:t xml:space="preserve">Toolkit: Html, CSS, </w:t>
      </w:r>
      <w:r w:rsidR="00E943FE" w:rsidRPr="009C2616">
        <w:rPr>
          <w:rFonts w:ascii="Times New Roman" w:hAnsi="Times New Roman" w:cs="Times New Roman"/>
          <w:color w:val="000000" w:themeColor="text1"/>
        </w:rPr>
        <w:t>JavaScript</w:t>
      </w:r>
      <w:r w:rsidRPr="009C2616">
        <w:rPr>
          <w:rFonts w:ascii="Times New Roman" w:hAnsi="Times New Roman" w:cs="Times New Roman"/>
          <w:color w:val="000000" w:themeColor="text1"/>
        </w:rPr>
        <w:t xml:space="preserve">, </w:t>
      </w:r>
      <w:r w:rsidR="00E943FE" w:rsidRPr="009C2616">
        <w:rPr>
          <w:rFonts w:ascii="Times New Roman" w:hAnsi="Times New Roman" w:cs="Times New Roman"/>
          <w:color w:val="000000" w:themeColor="text1"/>
        </w:rPr>
        <w:t>JQuery</w:t>
      </w:r>
      <w:r w:rsidRPr="009C2616">
        <w:rPr>
          <w:rFonts w:ascii="Times New Roman" w:hAnsi="Times New Roman" w:cs="Times New Roman"/>
          <w:color w:val="000000" w:themeColor="text1"/>
        </w:rPr>
        <w:t>, Bootstrap, Java, AWS, Eclipse</w:t>
      </w:r>
    </w:p>
    <w:p w14:paraId="60BEE0F6" w14:textId="77777777" w:rsidR="0000715C" w:rsidRPr="009C2616" w:rsidRDefault="0000715C" w:rsidP="0000715C">
      <w:pPr>
        <w:pStyle w:val="a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96A18D" w14:textId="6456174D" w:rsidR="00223AE2" w:rsidRPr="006743D0" w:rsidRDefault="0000715C" w:rsidP="0000715C">
      <w:pPr>
        <w:pStyle w:val="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3D0">
        <w:rPr>
          <w:rFonts w:ascii="Century Gothic" w:hAnsi="Century Gothic" w:cs="Times New Roman"/>
          <w:b/>
          <w:color w:val="000000" w:themeColor="text1"/>
          <w:sz w:val="24"/>
          <w:szCs w:val="24"/>
        </w:rPr>
        <w:t>Android Earthquake Listener</w:t>
      </w:r>
      <w:r w:rsidRPr="00674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223AE2" w:rsidRPr="00674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</w:t>
      </w:r>
      <w:r w:rsidR="0068273E" w:rsidRPr="00674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68273E" w:rsidRPr="006743D0">
        <w:rPr>
          <w:rFonts w:ascii="Century Gothic" w:hAnsi="Century Gothic" w:cs="Times New Roman"/>
          <w:color w:val="000000" w:themeColor="text1"/>
          <w:sz w:val="24"/>
          <w:szCs w:val="24"/>
        </w:rPr>
        <w:t>View the project on AWS / GitHub</w:t>
      </w:r>
      <w:r w:rsidR="0068273E" w:rsidRPr="006743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</w:t>
      </w:r>
      <w:r w:rsidR="007B17FB" w:rsidRPr="006743D0">
        <w:rPr>
          <w:rFonts w:ascii="Times New Roman" w:hAnsi="Times New Roman" w:cs="Times New Roman"/>
          <w:color w:val="000000" w:themeColor="text1"/>
          <w:sz w:val="24"/>
          <w:szCs w:val="24"/>
        </w:rPr>
        <w:t>July, 2020</w:t>
      </w:r>
    </w:p>
    <w:p w14:paraId="43ADB99C" w14:textId="1DB7D6F1" w:rsidR="0000715C" w:rsidRPr="00223AE2" w:rsidRDefault="00223AE2" w:rsidP="0000715C">
      <w:pPr>
        <w:pStyle w:val="a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223AE2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An app that provides real-time update of earthquake data extracted from USGS based on Google Map</w:t>
      </w:r>
      <w:r w:rsidR="0000715C" w:rsidRPr="00223AE2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   </w:t>
      </w:r>
    </w:p>
    <w:p w14:paraId="7AB67C8C" w14:textId="4B1EB390" w:rsidR="0000715C" w:rsidRPr="00135EA4" w:rsidRDefault="00FB57AB" w:rsidP="006058FF">
      <w:pPr>
        <w:pStyle w:val="a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35EA4">
        <w:rPr>
          <w:rFonts w:ascii="Times New Roman" w:hAnsi="Times New Roman" w:cs="Times New Roman"/>
          <w:color w:val="000000" w:themeColor="text1"/>
        </w:rPr>
        <w:t>Developed an API to extract JSON formatted earthquake data from U.S. Geological Survey</w:t>
      </w:r>
    </w:p>
    <w:p w14:paraId="1C6BAA0F" w14:textId="3A0196EB" w:rsidR="00FB57AB" w:rsidRPr="00135EA4" w:rsidRDefault="00FB57AB" w:rsidP="006058FF">
      <w:pPr>
        <w:pStyle w:val="a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35EA4">
        <w:rPr>
          <w:rFonts w:ascii="Times New Roman" w:hAnsi="Times New Roman" w:cs="Times New Roman"/>
          <w:color w:val="000000" w:themeColor="text1"/>
        </w:rPr>
        <w:t xml:space="preserve">Developed </w:t>
      </w:r>
      <w:proofErr w:type="gramStart"/>
      <w:r w:rsidRPr="00135EA4">
        <w:rPr>
          <w:rFonts w:ascii="Times New Roman" w:hAnsi="Times New Roman" w:cs="Times New Roman"/>
          <w:color w:val="000000" w:themeColor="text1"/>
        </w:rPr>
        <w:t>an</w:t>
      </w:r>
      <w:proofErr w:type="gramEnd"/>
      <w:r w:rsidRPr="00135EA4">
        <w:rPr>
          <w:rFonts w:ascii="Times New Roman" w:hAnsi="Times New Roman" w:cs="Times New Roman"/>
          <w:color w:val="000000" w:themeColor="text1"/>
        </w:rPr>
        <w:t xml:space="preserve"> user interface to show earthquake data that includes location, magnitude and date</w:t>
      </w:r>
    </w:p>
    <w:p w14:paraId="31556FDA" w14:textId="50B07388" w:rsidR="0000715C" w:rsidRPr="00135EA4" w:rsidRDefault="007B17FB" w:rsidP="006058FF">
      <w:pPr>
        <w:pStyle w:val="a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35EA4">
        <w:rPr>
          <w:rFonts w:ascii="Times New Roman" w:hAnsi="Times New Roman" w:cs="Times New Roman"/>
          <w:color w:val="000000" w:themeColor="text1"/>
        </w:rPr>
        <w:t>Toolkit: Java, Android Studio</w:t>
      </w:r>
    </w:p>
    <w:p w14:paraId="1C4CF9A2" w14:textId="77777777" w:rsidR="00003E18" w:rsidRPr="006743D0" w:rsidRDefault="00003E18" w:rsidP="00DB3733">
      <w:pPr>
        <w:pStyle w:val="a"/>
        <w:ind w:left="360"/>
        <w:rPr>
          <w:rFonts w:ascii="Century Gothic" w:hAnsi="Century Gothic" w:cs="Times New Roman"/>
          <w:color w:val="000000" w:themeColor="text1"/>
          <w:sz w:val="24"/>
          <w:szCs w:val="24"/>
        </w:rPr>
      </w:pPr>
    </w:p>
    <w:p w14:paraId="787848C5" w14:textId="00E985A5" w:rsidR="0000715C" w:rsidRPr="006743D0" w:rsidRDefault="00DD647F" w:rsidP="0000715C">
      <w:pPr>
        <w:pStyle w:val="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3D0">
        <w:rPr>
          <w:rFonts w:ascii="Century Gothic" w:hAnsi="Century Gothic" w:cs="Times New Roman"/>
          <w:b/>
          <w:color w:val="000000" w:themeColor="text1"/>
          <w:sz w:val="24"/>
          <w:szCs w:val="24"/>
        </w:rPr>
        <w:t>JavaS</w:t>
      </w:r>
      <w:r w:rsidR="0000715C" w:rsidRPr="006743D0">
        <w:rPr>
          <w:rFonts w:ascii="Century Gothic" w:hAnsi="Century Gothic" w:cs="Times New Roman"/>
          <w:b/>
          <w:color w:val="000000" w:themeColor="text1"/>
          <w:sz w:val="24"/>
          <w:szCs w:val="24"/>
        </w:rPr>
        <w:t>cript Calculator</w:t>
      </w:r>
      <w:r w:rsidR="0000715C" w:rsidRPr="00674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</w:t>
      </w:r>
      <w:r w:rsidR="0068273E" w:rsidRPr="00674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</w:t>
      </w:r>
      <w:r w:rsidR="00674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68273E" w:rsidRPr="00674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68273E" w:rsidRPr="006743D0">
        <w:rPr>
          <w:rFonts w:ascii="Century Gothic" w:hAnsi="Century Gothic" w:cs="Times New Roman"/>
          <w:color w:val="000000" w:themeColor="text1"/>
          <w:sz w:val="24"/>
          <w:szCs w:val="24"/>
        </w:rPr>
        <w:t>View the project on AWS / GitHub</w:t>
      </w:r>
      <w:r w:rsidR="0068273E" w:rsidRPr="006743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="006743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68273E" w:rsidRPr="006743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7B17FB" w:rsidRPr="006743D0">
        <w:rPr>
          <w:rFonts w:ascii="Times New Roman" w:hAnsi="Times New Roman" w:cs="Times New Roman"/>
          <w:color w:val="000000" w:themeColor="text1"/>
          <w:sz w:val="24"/>
          <w:szCs w:val="24"/>
        </w:rPr>
        <w:t>June, 2020</w:t>
      </w:r>
    </w:p>
    <w:p w14:paraId="62F86C47" w14:textId="6F5ED760" w:rsidR="00DB3733" w:rsidRPr="006743D0" w:rsidRDefault="00DB3733" w:rsidP="0000715C">
      <w:pPr>
        <w:pStyle w:val="a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6743D0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A simple calculator built upon vanilla JavaScript</w:t>
      </w:r>
    </w:p>
    <w:p w14:paraId="1888D83F" w14:textId="4A563C44" w:rsidR="006058FF" w:rsidRDefault="006058FF" w:rsidP="00D00487">
      <w:pPr>
        <w:pStyle w:val="a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135EA4">
        <w:rPr>
          <w:rFonts w:ascii="Times New Roman" w:hAnsi="Times New Roman" w:cs="Times New Roman"/>
          <w:color w:val="000000" w:themeColor="text1"/>
        </w:rPr>
        <w:t>Toolkit: Sublime Text</w:t>
      </w:r>
    </w:p>
    <w:p w14:paraId="40A41CB6" w14:textId="77777777" w:rsidR="006743D0" w:rsidRPr="00135EA4" w:rsidRDefault="006743D0" w:rsidP="006743D0">
      <w:pPr>
        <w:pStyle w:val="a"/>
        <w:ind w:left="360"/>
        <w:rPr>
          <w:rFonts w:ascii="Times New Roman" w:hAnsi="Times New Roman" w:cs="Times New Roman"/>
          <w:color w:val="000000" w:themeColor="text1"/>
        </w:rPr>
      </w:pPr>
    </w:p>
    <w:p w14:paraId="5065061A" w14:textId="59B80353" w:rsidR="00F45912" w:rsidRPr="006743D0" w:rsidRDefault="009C2616" w:rsidP="009C2616">
      <w:pPr>
        <w:pStyle w:val="a"/>
        <w:pBdr>
          <w:bottom w:val="single" w:sz="4" w:space="0" w:color="auto"/>
        </w:pBd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743D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Educatio</w:t>
      </w:r>
      <w:r w:rsidRPr="006743D0">
        <w:rPr>
          <w:rFonts w:ascii="Times New Roman" w:hAnsi="Times New Roman" w:cs="Times New Roman" w:hint="eastAsia"/>
          <w:b/>
          <w:color w:val="000000" w:themeColor="text1"/>
          <w:sz w:val="26"/>
          <w:szCs w:val="26"/>
        </w:rPr>
        <w:t>n</w:t>
      </w:r>
    </w:p>
    <w:p w14:paraId="13AFB5D2" w14:textId="77777777" w:rsidR="00C30105" w:rsidRPr="006743D0" w:rsidRDefault="00C30105" w:rsidP="00C30105">
      <w:pPr>
        <w:pStyle w:val="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Master of Engineering: </w:t>
      </w:r>
      <w:r w:rsidRPr="006743D0">
        <w:rPr>
          <w:rFonts w:ascii="Times New Roman" w:hAnsi="Times New Roman" w:cs="Times New Roman"/>
          <w:color w:val="000000" w:themeColor="text1"/>
          <w:sz w:val="24"/>
          <w:szCs w:val="24"/>
        </w:rPr>
        <w:t>Civil and Environmental Engineering                   September 2018 – May 2020</w:t>
      </w:r>
    </w:p>
    <w:p w14:paraId="56DEF215" w14:textId="77777777" w:rsidR="00C30105" w:rsidRPr="006743D0" w:rsidRDefault="00C30105" w:rsidP="00C30105">
      <w:pPr>
        <w:pStyle w:val="a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6743D0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University of Ottawa – </w:t>
      </w:r>
      <w:proofErr w:type="spellStart"/>
      <w:r w:rsidRPr="006743D0">
        <w:rPr>
          <w:rFonts w:ascii="Times New Roman" w:hAnsi="Times New Roman" w:cs="Times New Roman"/>
          <w:color w:val="000000" w:themeColor="text1"/>
          <w:sz w:val="23"/>
          <w:szCs w:val="23"/>
        </w:rPr>
        <w:t>Ottawa</w:t>
      </w:r>
      <w:proofErr w:type="spellEnd"/>
      <w:r w:rsidRPr="006743D0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ON                                                                </w:t>
      </w:r>
    </w:p>
    <w:p w14:paraId="41FA03B1" w14:textId="77777777" w:rsidR="00C30105" w:rsidRPr="006743D0" w:rsidRDefault="00C30105" w:rsidP="00C30105">
      <w:pPr>
        <w:pStyle w:val="a"/>
        <w:rPr>
          <w:rFonts w:ascii="Times New Roman" w:hAnsi="Times New Roman" w:cs="Times New Roman"/>
          <w:color w:val="000000"/>
          <w:sz w:val="23"/>
          <w:szCs w:val="23"/>
        </w:rPr>
      </w:pPr>
      <w:r w:rsidRPr="006743D0">
        <w:rPr>
          <w:rFonts w:ascii="Times New Roman" w:hAnsi="Times New Roman" w:cs="Times New Roman"/>
          <w:b/>
          <w:color w:val="000000"/>
          <w:sz w:val="23"/>
          <w:szCs w:val="23"/>
        </w:rPr>
        <w:t>Relevant courses</w:t>
      </w:r>
      <w:r w:rsidRPr="006743D0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</w:p>
    <w:p w14:paraId="2F6C8501" w14:textId="77777777" w:rsidR="00C30105" w:rsidRPr="006743D0" w:rsidRDefault="00C30105" w:rsidP="00C30105">
      <w:pPr>
        <w:pStyle w:val="a"/>
        <w:rPr>
          <w:rFonts w:ascii="Times New Roman" w:hAnsi="Times New Roman" w:cs="Times New Roman"/>
          <w:color w:val="000000"/>
        </w:rPr>
      </w:pPr>
      <w:r w:rsidRPr="006743D0">
        <w:rPr>
          <w:rFonts w:ascii="Times New Roman" w:hAnsi="Times New Roman" w:cs="Times New Roman"/>
          <w:color w:val="000000"/>
        </w:rPr>
        <w:t>Advanced Technology in Road Safety Analysis, Transportation Network Analysis</w:t>
      </w:r>
    </w:p>
    <w:p w14:paraId="713739D2" w14:textId="77777777" w:rsidR="00C30105" w:rsidRDefault="00C30105" w:rsidP="00C30105">
      <w:pPr>
        <w:pStyle w:val="a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</w:p>
    <w:p w14:paraId="6EB231E9" w14:textId="77777777" w:rsidR="00C30105" w:rsidRPr="006743D0" w:rsidRDefault="00C30105" w:rsidP="00C30105">
      <w:pPr>
        <w:pStyle w:val="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Bachelor of Engineering:</w:t>
      </w:r>
      <w:r w:rsidRPr="006743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Civil Engineering                                                 September 2014 - July 2018</w:t>
      </w:r>
    </w:p>
    <w:p w14:paraId="4531A4F7" w14:textId="77777777" w:rsidR="00C30105" w:rsidRPr="006743D0" w:rsidRDefault="00C30105" w:rsidP="00C30105">
      <w:pPr>
        <w:pStyle w:val="a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6743D0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Sichuan Agricultural University – </w:t>
      </w:r>
      <w:r w:rsidRPr="006743D0">
        <w:rPr>
          <w:rFonts w:ascii="Times New Roman" w:hAnsi="Times New Roman" w:cs="Times New Roman"/>
          <w:color w:val="000000" w:themeColor="text1"/>
          <w:sz w:val="23"/>
          <w:szCs w:val="23"/>
        </w:rPr>
        <w:t>Sichuan, China</w:t>
      </w:r>
    </w:p>
    <w:p w14:paraId="1C92722C" w14:textId="77777777" w:rsidR="00C30105" w:rsidRPr="006743D0" w:rsidRDefault="00C30105" w:rsidP="00C30105">
      <w:pPr>
        <w:pStyle w:val="a"/>
        <w:rPr>
          <w:rFonts w:ascii="Times New Roman" w:hAnsi="Times New Roman" w:cs="Times New Roman"/>
          <w:color w:val="000000"/>
          <w:sz w:val="23"/>
          <w:szCs w:val="23"/>
        </w:rPr>
      </w:pPr>
      <w:r w:rsidRPr="006743D0">
        <w:rPr>
          <w:rFonts w:ascii="Times New Roman" w:hAnsi="Times New Roman" w:cs="Times New Roman"/>
          <w:b/>
          <w:color w:val="000000"/>
          <w:sz w:val="23"/>
          <w:szCs w:val="23"/>
        </w:rPr>
        <w:t>Relevant courses</w:t>
      </w:r>
      <w:r w:rsidRPr="006743D0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</w:p>
    <w:p w14:paraId="638D9941" w14:textId="59878FCA" w:rsidR="00135EA4" w:rsidRPr="006743D0" w:rsidRDefault="00135EA4" w:rsidP="006743D0">
      <w:pPr>
        <w:pStyle w:val="a"/>
        <w:rPr>
          <w:rFonts w:ascii="Times New Roman" w:hAnsi="Times New Roman" w:cs="Times New Roman"/>
          <w:color w:val="000000"/>
        </w:rPr>
      </w:pPr>
      <w:r w:rsidRPr="006743D0">
        <w:rPr>
          <w:rFonts w:ascii="Times New Roman" w:hAnsi="Times New Roman" w:cs="Times New Roman"/>
          <w:color w:val="000000"/>
        </w:rPr>
        <w:t>Advanced Mathematics, Linear Algebra, Probability th</w:t>
      </w:r>
      <w:r w:rsidR="006743D0" w:rsidRPr="006743D0">
        <w:rPr>
          <w:rFonts w:ascii="Times New Roman" w:hAnsi="Times New Roman" w:cs="Times New Roman"/>
          <w:color w:val="000000"/>
        </w:rPr>
        <w:t>eory and Mathematical Statistics</w:t>
      </w:r>
    </w:p>
    <w:p w14:paraId="7DEBD875" w14:textId="77777777" w:rsidR="00CF3174" w:rsidRPr="00014F33" w:rsidRDefault="00CF3174" w:rsidP="00CF3174">
      <w:pPr>
        <w:pStyle w:val="a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025388" w14:textId="77777777" w:rsidR="004E461E" w:rsidRPr="00AA239F" w:rsidRDefault="004E461E" w:rsidP="006743D0">
      <w:pPr>
        <w:pStyle w:val="a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sectPr w:rsidR="004E461E" w:rsidRPr="00AA239F" w:rsidSect="00BF51B8">
      <w:pgSz w:w="11907" w:h="16839" w:code="9"/>
      <w:pgMar w:top="340" w:right="851" w:bottom="567" w:left="851" w:header="113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DF3784" w14:textId="77777777" w:rsidR="00A604AB" w:rsidRDefault="00A604AB">
      <w:pPr>
        <w:spacing w:after="0" w:line="240" w:lineRule="auto"/>
      </w:pPr>
      <w:r>
        <w:separator/>
      </w:r>
    </w:p>
  </w:endnote>
  <w:endnote w:type="continuationSeparator" w:id="0">
    <w:p w14:paraId="1F5BAE56" w14:textId="77777777" w:rsidR="00A604AB" w:rsidRDefault="00A60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7E24D0" w14:textId="77777777" w:rsidR="00A604AB" w:rsidRDefault="00A604AB">
      <w:pPr>
        <w:spacing w:after="0" w:line="240" w:lineRule="auto"/>
      </w:pPr>
      <w:r>
        <w:separator/>
      </w:r>
    </w:p>
  </w:footnote>
  <w:footnote w:type="continuationSeparator" w:id="0">
    <w:p w14:paraId="11817E8E" w14:textId="77777777" w:rsidR="00A604AB" w:rsidRDefault="00A60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82967"/>
    <w:multiLevelType w:val="hybridMultilevel"/>
    <w:tmpl w:val="388E2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7365A7"/>
    <w:multiLevelType w:val="hybridMultilevel"/>
    <w:tmpl w:val="FBA6B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384D83"/>
    <w:multiLevelType w:val="hybridMultilevel"/>
    <w:tmpl w:val="E38E6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2D4CB8"/>
    <w:multiLevelType w:val="hybridMultilevel"/>
    <w:tmpl w:val="3C8A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BD5075"/>
    <w:multiLevelType w:val="hybridMultilevel"/>
    <w:tmpl w:val="E042D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498"/>
    <w:rsid w:val="0000013F"/>
    <w:rsid w:val="0000115E"/>
    <w:rsid w:val="00003E18"/>
    <w:rsid w:val="00005995"/>
    <w:rsid w:val="0000715C"/>
    <w:rsid w:val="00014F33"/>
    <w:rsid w:val="0002754D"/>
    <w:rsid w:val="000276CC"/>
    <w:rsid w:val="00042AC0"/>
    <w:rsid w:val="00042E07"/>
    <w:rsid w:val="0004330C"/>
    <w:rsid w:val="00060D47"/>
    <w:rsid w:val="000616E5"/>
    <w:rsid w:val="000679C5"/>
    <w:rsid w:val="00071967"/>
    <w:rsid w:val="00072B9C"/>
    <w:rsid w:val="00075AFC"/>
    <w:rsid w:val="00077146"/>
    <w:rsid w:val="00086335"/>
    <w:rsid w:val="00091E8C"/>
    <w:rsid w:val="00093152"/>
    <w:rsid w:val="000A2C3E"/>
    <w:rsid w:val="000C6993"/>
    <w:rsid w:val="000C70C1"/>
    <w:rsid w:val="000D2E87"/>
    <w:rsid w:val="000E71C4"/>
    <w:rsid w:val="000F5976"/>
    <w:rsid w:val="001148E4"/>
    <w:rsid w:val="001171D4"/>
    <w:rsid w:val="001201D4"/>
    <w:rsid w:val="001212B1"/>
    <w:rsid w:val="001252BF"/>
    <w:rsid w:val="001277D7"/>
    <w:rsid w:val="00133825"/>
    <w:rsid w:val="00135EA4"/>
    <w:rsid w:val="00136B99"/>
    <w:rsid w:val="00140D17"/>
    <w:rsid w:val="00170D49"/>
    <w:rsid w:val="00183F03"/>
    <w:rsid w:val="001867BD"/>
    <w:rsid w:val="001931BC"/>
    <w:rsid w:val="001A34A5"/>
    <w:rsid w:val="001B7B81"/>
    <w:rsid w:val="001C0506"/>
    <w:rsid w:val="001C40A6"/>
    <w:rsid w:val="001D1224"/>
    <w:rsid w:val="001D1DAA"/>
    <w:rsid w:val="001E1DCC"/>
    <w:rsid w:val="00201C17"/>
    <w:rsid w:val="00211913"/>
    <w:rsid w:val="00223AE2"/>
    <w:rsid w:val="0022732D"/>
    <w:rsid w:val="002422A5"/>
    <w:rsid w:val="00246AA6"/>
    <w:rsid w:val="00252D34"/>
    <w:rsid w:val="00271452"/>
    <w:rsid w:val="0028300D"/>
    <w:rsid w:val="00293E90"/>
    <w:rsid w:val="00296EDE"/>
    <w:rsid w:val="00297C77"/>
    <w:rsid w:val="002A0838"/>
    <w:rsid w:val="002B3079"/>
    <w:rsid w:val="002B7D54"/>
    <w:rsid w:val="002C01ED"/>
    <w:rsid w:val="002C5BE3"/>
    <w:rsid w:val="002E3DD6"/>
    <w:rsid w:val="002F0C06"/>
    <w:rsid w:val="002F271B"/>
    <w:rsid w:val="00301A58"/>
    <w:rsid w:val="0033554D"/>
    <w:rsid w:val="00365CD5"/>
    <w:rsid w:val="00376E62"/>
    <w:rsid w:val="00395770"/>
    <w:rsid w:val="003960AE"/>
    <w:rsid w:val="003A757D"/>
    <w:rsid w:val="003A78EE"/>
    <w:rsid w:val="003B588D"/>
    <w:rsid w:val="003C0A69"/>
    <w:rsid w:val="003D08C7"/>
    <w:rsid w:val="003D392D"/>
    <w:rsid w:val="003D7C3A"/>
    <w:rsid w:val="003E2C54"/>
    <w:rsid w:val="003F2040"/>
    <w:rsid w:val="003F688A"/>
    <w:rsid w:val="003F68BE"/>
    <w:rsid w:val="00407C02"/>
    <w:rsid w:val="00410BCC"/>
    <w:rsid w:val="00422F0C"/>
    <w:rsid w:val="00431E9F"/>
    <w:rsid w:val="00443563"/>
    <w:rsid w:val="004626D7"/>
    <w:rsid w:val="00480DF5"/>
    <w:rsid w:val="00482816"/>
    <w:rsid w:val="004868D9"/>
    <w:rsid w:val="004916D0"/>
    <w:rsid w:val="00493FA5"/>
    <w:rsid w:val="004A4544"/>
    <w:rsid w:val="004B402A"/>
    <w:rsid w:val="004C08DB"/>
    <w:rsid w:val="004C1A10"/>
    <w:rsid w:val="004D3489"/>
    <w:rsid w:val="004D78AD"/>
    <w:rsid w:val="004E461E"/>
    <w:rsid w:val="004F212D"/>
    <w:rsid w:val="00503261"/>
    <w:rsid w:val="00503460"/>
    <w:rsid w:val="005220EB"/>
    <w:rsid w:val="00524408"/>
    <w:rsid w:val="005258B1"/>
    <w:rsid w:val="00527DEF"/>
    <w:rsid w:val="00534BAE"/>
    <w:rsid w:val="00543AD8"/>
    <w:rsid w:val="00565889"/>
    <w:rsid w:val="00572894"/>
    <w:rsid w:val="005A034E"/>
    <w:rsid w:val="005A3338"/>
    <w:rsid w:val="005A7692"/>
    <w:rsid w:val="005A7D70"/>
    <w:rsid w:val="005C6039"/>
    <w:rsid w:val="005C72E2"/>
    <w:rsid w:val="005D23D3"/>
    <w:rsid w:val="005D35AD"/>
    <w:rsid w:val="005D3833"/>
    <w:rsid w:val="005E2DED"/>
    <w:rsid w:val="005E42FF"/>
    <w:rsid w:val="00600895"/>
    <w:rsid w:val="006014F3"/>
    <w:rsid w:val="00604A7B"/>
    <w:rsid w:val="006058FF"/>
    <w:rsid w:val="006479B0"/>
    <w:rsid w:val="00647F7C"/>
    <w:rsid w:val="006503D8"/>
    <w:rsid w:val="006511AF"/>
    <w:rsid w:val="00663846"/>
    <w:rsid w:val="006743D0"/>
    <w:rsid w:val="006823A7"/>
    <w:rsid w:val="0068273E"/>
    <w:rsid w:val="00682EA6"/>
    <w:rsid w:val="00685CF1"/>
    <w:rsid w:val="006903A4"/>
    <w:rsid w:val="00690B36"/>
    <w:rsid w:val="006935CD"/>
    <w:rsid w:val="0069570E"/>
    <w:rsid w:val="006970AF"/>
    <w:rsid w:val="006A2D00"/>
    <w:rsid w:val="006A3D51"/>
    <w:rsid w:val="006B23C1"/>
    <w:rsid w:val="006B733D"/>
    <w:rsid w:val="006E3911"/>
    <w:rsid w:val="006E50A4"/>
    <w:rsid w:val="006F0455"/>
    <w:rsid w:val="0070434F"/>
    <w:rsid w:val="007143F3"/>
    <w:rsid w:val="00724D41"/>
    <w:rsid w:val="00725FD7"/>
    <w:rsid w:val="00730E02"/>
    <w:rsid w:val="007514E2"/>
    <w:rsid w:val="007622D9"/>
    <w:rsid w:val="00772273"/>
    <w:rsid w:val="0078152C"/>
    <w:rsid w:val="0078436F"/>
    <w:rsid w:val="00787883"/>
    <w:rsid w:val="00795CF6"/>
    <w:rsid w:val="007A09AF"/>
    <w:rsid w:val="007A55A7"/>
    <w:rsid w:val="007A7276"/>
    <w:rsid w:val="007A7B8A"/>
    <w:rsid w:val="007B17FB"/>
    <w:rsid w:val="007B4B8A"/>
    <w:rsid w:val="007B7A21"/>
    <w:rsid w:val="007C02AA"/>
    <w:rsid w:val="007C14FB"/>
    <w:rsid w:val="007C56BB"/>
    <w:rsid w:val="007C5D17"/>
    <w:rsid w:val="007E1335"/>
    <w:rsid w:val="00804147"/>
    <w:rsid w:val="00822889"/>
    <w:rsid w:val="008314A7"/>
    <w:rsid w:val="00836EB0"/>
    <w:rsid w:val="0085158A"/>
    <w:rsid w:val="00865195"/>
    <w:rsid w:val="008670FF"/>
    <w:rsid w:val="008809FE"/>
    <w:rsid w:val="008861EE"/>
    <w:rsid w:val="00894BD2"/>
    <w:rsid w:val="008B2D5A"/>
    <w:rsid w:val="008C02A8"/>
    <w:rsid w:val="008C0D0D"/>
    <w:rsid w:val="008C30B5"/>
    <w:rsid w:val="008D466C"/>
    <w:rsid w:val="008F3B22"/>
    <w:rsid w:val="00907388"/>
    <w:rsid w:val="00927CE9"/>
    <w:rsid w:val="00931F62"/>
    <w:rsid w:val="00944F17"/>
    <w:rsid w:val="00972DAB"/>
    <w:rsid w:val="00976239"/>
    <w:rsid w:val="009809A2"/>
    <w:rsid w:val="009A2F7E"/>
    <w:rsid w:val="009B136C"/>
    <w:rsid w:val="009B555D"/>
    <w:rsid w:val="009C1D01"/>
    <w:rsid w:val="009C2616"/>
    <w:rsid w:val="009C6071"/>
    <w:rsid w:val="009D22EE"/>
    <w:rsid w:val="009E2FB6"/>
    <w:rsid w:val="009E374F"/>
    <w:rsid w:val="009E6FA0"/>
    <w:rsid w:val="00A02E1F"/>
    <w:rsid w:val="00A06F5A"/>
    <w:rsid w:val="00A1470C"/>
    <w:rsid w:val="00A2058E"/>
    <w:rsid w:val="00A30023"/>
    <w:rsid w:val="00A307F2"/>
    <w:rsid w:val="00A34D1E"/>
    <w:rsid w:val="00A355BC"/>
    <w:rsid w:val="00A44A4C"/>
    <w:rsid w:val="00A51916"/>
    <w:rsid w:val="00A604AB"/>
    <w:rsid w:val="00A74548"/>
    <w:rsid w:val="00A75268"/>
    <w:rsid w:val="00A81FFC"/>
    <w:rsid w:val="00A8501B"/>
    <w:rsid w:val="00AA15D4"/>
    <w:rsid w:val="00AA239F"/>
    <w:rsid w:val="00AB352E"/>
    <w:rsid w:val="00AC7886"/>
    <w:rsid w:val="00B06546"/>
    <w:rsid w:val="00B12D9E"/>
    <w:rsid w:val="00B2037A"/>
    <w:rsid w:val="00B2050B"/>
    <w:rsid w:val="00B20629"/>
    <w:rsid w:val="00B21BF6"/>
    <w:rsid w:val="00B27043"/>
    <w:rsid w:val="00B34CEA"/>
    <w:rsid w:val="00B54C5A"/>
    <w:rsid w:val="00B6033F"/>
    <w:rsid w:val="00B61C91"/>
    <w:rsid w:val="00B67C1F"/>
    <w:rsid w:val="00B733EF"/>
    <w:rsid w:val="00B94E83"/>
    <w:rsid w:val="00BA6D04"/>
    <w:rsid w:val="00BC1A5F"/>
    <w:rsid w:val="00BD63C8"/>
    <w:rsid w:val="00BE2ED5"/>
    <w:rsid w:val="00BE5030"/>
    <w:rsid w:val="00BF51B8"/>
    <w:rsid w:val="00BF7607"/>
    <w:rsid w:val="00C0425B"/>
    <w:rsid w:val="00C10C7E"/>
    <w:rsid w:val="00C13470"/>
    <w:rsid w:val="00C15579"/>
    <w:rsid w:val="00C17339"/>
    <w:rsid w:val="00C30105"/>
    <w:rsid w:val="00C3337A"/>
    <w:rsid w:val="00C403CC"/>
    <w:rsid w:val="00C47E88"/>
    <w:rsid w:val="00C54555"/>
    <w:rsid w:val="00C61504"/>
    <w:rsid w:val="00C91AD7"/>
    <w:rsid w:val="00CA1498"/>
    <w:rsid w:val="00CA1E91"/>
    <w:rsid w:val="00CA5F60"/>
    <w:rsid w:val="00CB4B17"/>
    <w:rsid w:val="00CB578A"/>
    <w:rsid w:val="00CB6909"/>
    <w:rsid w:val="00CC0745"/>
    <w:rsid w:val="00CC6923"/>
    <w:rsid w:val="00CD06A2"/>
    <w:rsid w:val="00CD680D"/>
    <w:rsid w:val="00CE57AF"/>
    <w:rsid w:val="00CF3174"/>
    <w:rsid w:val="00CF51CE"/>
    <w:rsid w:val="00CF67B2"/>
    <w:rsid w:val="00D00487"/>
    <w:rsid w:val="00D10029"/>
    <w:rsid w:val="00D112E4"/>
    <w:rsid w:val="00D150DF"/>
    <w:rsid w:val="00D20E36"/>
    <w:rsid w:val="00D234FC"/>
    <w:rsid w:val="00D35827"/>
    <w:rsid w:val="00D47314"/>
    <w:rsid w:val="00D53878"/>
    <w:rsid w:val="00D662B2"/>
    <w:rsid w:val="00D67CC4"/>
    <w:rsid w:val="00D73A49"/>
    <w:rsid w:val="00D82804"/>
    <w:rsid w:val="00D90727"/>
    <w:rsid w:val="00D9537F"/>
    <w:rsid w:val="00DA37A3"/>
    <w:rsid w:val="00DB3733"/>
    <w:rsid w:val="00DB7308"/>
    <w:rsid w:val="00DB77C8"/>
    <w:rsid w:val="00DC346E"/>
    <w:rsid w:val="00DD647F"/>
    <w:rsid w:val="00DE2F72"/>
    <w:rsid w:val="00DE6F88"/>
    <w:rsid w:val="00DF26A6"/>
    <w:rsid w:val="00DF5569"/>
    <w:rsid w:val="00E061DE"/>
    <w:rsid w:val="00E22A07"/>
    <w:rsid w:val="00E349D4"/>
    <w:rsid w:val="00E659E2"/>
    <w:rsid w:val="00E67B1D"/>
    <w:rsid w:val="00E76FA1"/>
    <w:rsid w:val="00E8124D"/>
    <w:rsid w:val="00E8289B"/>
    <w:rsid w:val="00E82C01"/>
    <w:rsid w:val="00E943FE"/>
    <w:rsid w:val="00EB62A8"/>
    <w:rsid w:val="00EC4812"/>
    <w:rsid w:val="00EC5022"/>
    <w:rsid w:val="00ED2BCA"/>
    <w:rsid w:val="00ED3FA0"/>
    <w:rsid w:val="00EE4BB6"/>
    <w:rsid w:val="00EE77B6"/>
    <w:rsid w:val="00EF4A43"/>
    <w:rsid w:val="00EF4D66"/>
    <w:rsid w:val="00EF683B"/>
    <w:rsid w:val="00F0094E"/>
    <w:rsid w:val="00F00FE0"/>
    <w:rsid w:val="00F047E8"/>
    <w:rsid w:val="00F32A3E"/>
    <w:rsid w:val="00F4228C"/>
    <w:rsid w:val="00F45912"/>
    <w:rsid w:val="00F45FE6"/>
    <w:rsid w:val="00F57652"/>
    <w:rsid w:val="00F67D8D"/>
    <w:rsid w:val="00F82D2E"/>
    <w:rsid w:val="00F92B90"/>
    <w:rsid w:val="00FA66B9"/>
    <w:rsid w:val="00FB57AB"/>
    <w:rsid w:val="00FC5B43"/>
    <w:rsid w:val="00FC7893"/>
    <w:rsid w:val="00FC7C46"/>
    <w:rsid w:val="00FC7FC7"/>
    <w:rsid w:val="00FD6A38"/>
    <w:rsid w:val="00FD79CE"/>
    <w:rsid w:val="00FE30D7"/>
    <w:rsid w:val="00FF13A6"/>
    <w:rsid w:val="00FF3528"/>
    <w:rsid w:val="00FF3795"/>
    <w:rsid w:val="00FF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F2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38A2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">
    <w:name w:val="联系信息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a0">
    <w:name w:val="姓名"/>
    <w:basedOn w:val="Normal"/>
    <w:link w:val="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Char">
    <w:name w:val="姓名 Char"/>
    <w:basedOn w:val="DefaultParagraphFont"/>
    <w:link w:val="a0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opdict3font24">
    <w:name w:val="op_dict3_font24"/>
    <w:basedOn w:val="DefaultParagraphFont"/>
    <w:rsid w:val="00572894"/>
  </w:style>
  <w:style w:type="character" w:styleId="Hyperlink">
    <w:name w:val="Hyperlink"/>
    <w:basedOn w:val="DefaultParagraphFont"/>
    <w:uiPriority w:val="99"/>
    <w:unhideWhenUsed/>
    <w:rsid w:val="00BC1A5F"/>
    <w:rPr>
      <w:color w:val="3D859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2E1F"/>
    <w:rPr>
      <w:color w:val="A65E82" w:themeColor="followedHyperlink"/>
      <w:u w:val="single"/>
    </w:rPr>
  </w:style>
  <w:style w:type="table" w:styleId="TableGrid">
    <w:name w:val="Table Grid"/>
    <w:basedOn w:val="TableNormal"/>
    <w:uiPriority w:val="39"/>
    <w:rsid w:val="00C10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4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yshop-env.eba-zfvmqz32.us-east-1.elasticbeanstalk.com/web/index.jsp" TargetMode="External"/><Relationship Id="rId12" Type="http://schemas.openxmlformats.org/officeDocument/2006/relationships/hyperlink" Target="https://github.com/xiechangning20/Java-MVC-E-Commerc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xiechangning20" TargetMode="External"/><Relationship Id="rId9" Type="http://schemas.openxmlformats.org/officeDocument/2006/relationships/hyperlink" Target="https://xiechangning20.github.io/" TargetMode="External"/><Relationship Id="rId10" Type="http://schemas.openxmlformats.org/officeDocument/2006/relationships/hyperlink" Target="https://www.linkedin.com/in/changning-xie-235570171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ngningxie/Library/Containers/com.microsoft.Word/Data/Library/Caches/2052/TM10002079/&#22522;&#26412;&#31616;&#21382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C8DE680-005C-CD42-97D5-83D37310E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基本简历.dotx</Template>
  <TotalTime>0</TotalTime>
  <Pages>1</Pages>
  <Words>424</Words>
  <Characters>2423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User</cp:lastModifiedBy>
  <cp:revision>2</cp:revision>
  <cp:lastPrinted>2020-04-17T07:55:00Z</cp:lastPrinted>
  <dcterms:created xsi:type="dcterms:W3CDTF">2020-08-11T14:29:00Z</dcterms:created>
  <dcterms:modified xsi:type="dcterms:W3CDTF">2020-08-11T14:29:00Z</dcterms:modified>
</cp:coreProperties>
</file>